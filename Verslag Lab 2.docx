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A6A211E" w:rsidR="00617DCD" w:rsidRPr="00CE54D2" w:rsidRDefault="00AD1A4E" w:rsidP="00947217">
      <w:pPr>
        <w:pStyle w:val="Kop1"/>
      </w:pPr>
      <w:r>
        <w:t xml:space="preserve">Verslag labo </w:t>
      </w:r>
      <w:r w:rsidR="00DA58EA">
        <w:t>2</w:t>
      </w:r>
    </w:p>
    <w:p w14:paraId="28195303" w14:textId="65EBBEFE"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7810C5">
        <w:rPr>
          <w:rFonts w:cs="Arial"/>
          <w:b/>
          <w:szCs w:val="20"/>
          <w:lang w:val="nl-BE"/>
        </w:rPr>
        <w:t>: Value Iteration</w:t>
      </w:r>
    </w:p>
    <w:p w14:paraId="200AF357" w14:textId="77777777" w:rsidR="002770BA" w:rsidRDefault="002770BA" w:rsidP="002770BA">
      <w:pPr>
        <w:pStyle w:val="Lijstalinea"/>
        <w:ind w:left="360"/>
        <w:jc w:val="both"/>
        <w:rPr>
          <w:rFonts w:cs="Arial"/>
          <w:b/>
          <w:szCs w:val="20"/>
          <w:lang w:val="nl-BE"/>
        </w:rPr>
      </w:pPr>
      <w:bookmarkStart w:id="0" w:name="_GoBack"/>
      <w:bookmarkEnd w:id="0"/>
    </w:p>
    <w:p w14:paraId="1612E9D5" w14:textId="07341204" w:rsidR="007810C5" w:rsidRDefault="00830221" w:rsidP="007810C5">
      <w:pPr>
        <w:pStyle w:val="Lijstalinea"/>
        <w:ind w:left="360"/>
        <w:jc w:val="both"/>
        <w:rPr>
          <w:rFonts w:cs="Arial"/>
          <w:szCs w:val="20"/>
          <w:lang w:val="nl-BE"/>
        </w:rPr>
      </w:pPr>
      <w:r>
        <w:rPr>
          <w:noProof/>
        </w:rPr>
        <w:drawing>
          <wp:anchor distT="0" distB="0" distL="114300" distR="114300" simplePos="0" relativeHeight="251660288" behindDoc="0" locked="0" layoutInCell="1" allowOverlap="1" wp14:anchorId="4E5A29C5" wp14:editId="05AEB07B">
            <wp:simplePos x="0" y="0"/>
            <wp:positionH relativeFrom="margin">
              <wp:posOffset>1268730</wp:posOffset>
            </wp:positionH>
            <wp:positionV relativeFrom="paragraph">
              <wp:posOffset>167005</wp:posOffset>
            </wp:positionV>
            <wp:extent cx="2606675" cy="278130"/>
            <wp:effectExtent l="0" t="0" r="3175"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6675" cy="278130"/>
                    </a:xfrm>
                    <a:prstGeom prst="rect">
                      <a:avLst/>
                    </a:prstGeom>
                  </pic:spPr>
                </pic:pic>
              </a:graphicData>
            </a:graphic>
          </wp:anchor>
        </w:drawing>
      </w:r>
      <w:r>
        <w:rPr>
          <w:rFonts w:cs="Arial"/>
          <w:szCs w:val="20"/>
          <w:lang w:val="nl-BE"/>
        </w:rPr>
        <w:t>Om value iteration te kunnen uitvoeren, moeten we begrijpen wat er eigenlijk gebeurt in de formule:</w:t>
      </w:r>
    </w:p>
    <w:p w14:paraId="40C8EFEA" w14:textId="77777777" w:rsidR="00766872" w:rsidRDefault="00830221" w:rsidP="007810C5">
      <w:pPr>
        <w:pStyle w:val="Lijstalinea"/>
        <w:ind w:left="360"/>
        <w:jc w:val="both"/>
        <w:rPr>
          <w:rFonts w:cs="Arial"/>
          <w:szCs w:val="20"/>
          <w:lang w:val="nl-BE"/>
        </w:rPr>
      </w:pPr>
      <w:r>
        <w:rPr>
          <w:rFonts w:cs="Arial"/>
          <w:szCs w:val="20"/>
          <w:lang w:val="nl-BE"/>
        </w:rPr>
        <w:br/>
      </w:r>
      <w:r>
        <w:rPr>
          <w:rFonts w:cs="Arial"/>
          <w:szCs w:val="20"/>
          <w:lang w:val="nl-BE"/>
        </w:rPr>
        <w:br/>
        <w:t xml:space="preserve">De formule zegt dat je de maximum action moet nemen van de Q-value ofwel die som die er staat. In deze som staat er </w:t>
      </w:r>
    </w:p>
    <w:p w14:paraId="73A3D56D" w14:textId="6E9F8863" w:rsidR="00830221" w:rsidRDefault="00830221" w:rsidP="00766872">
      <w:pPr>
        <w:pStyle w:val="Lijstalinea"/>
        <w:numPr>
          <w:ilvl w:val="0"/>
          <w:numId w:val="11"/>
        </w:numPr>
        <w:jc w:val="both"/>
        <w:rPr>
          <w:rFonts w:cs="Arial"/>
          <w:szCs w:val="20"/>
          <w:lang w:val="nl-BE"/>
        </w:rPr>
      </w:pPr>
      <w:r>
        <w:rPr>
          <w:rFonts w:cs="Arial"/>
          <w:szCs w:val="20"/>
          <w:lang w:val="nl-BE"/>
        </w:rPr>
        <w:t>T(</w:t>
      </w:r>
      <w:proofErr w:type="spellStart"/>
      <w:r>
        <w:rPr>
          <w:rFonts w:cs="Arial"/>
          <w:szCs w:val="20"/>
          <w:lang w:val="nl-BE"/>
        </w:rPr>
        <w:t>s,a,s</w:t>
      </w:r>
      <w:proofErr w:type="spellEnd"/>
      <w:r>
        <w:rPr>
          <w:rFonts w:cs="Arial"/>
          <w:szCs w:val="20"/>
          <w:lang w:val="nl-BE"/>
        </w:rPr>
        <w:t>’)</w:t>
      </w:r>
      <w:r w:rsidR="00766872">
        <w:rPr>
          <w:rFonts w:cs="Arial"/>
          <w:szCs w:val="20"/>
          <w:lang w:val="nl-BE"/>
        </w:rPr>
        <w:t>: dit is de kans dat er over wordt gegaan van state s naar s’ via action a</w:t>
      </w:r>
    </w:p>
    <w:p w14:paraId="79403E2A" w14:textId="71E5BB44" w:rsidR="00766872" w:rsidRDefault="00766872" w:rsidP="00766872">
      <w:pPr>
        <w:pStyle w:val="Lijstalinea"/>
        <w:numPr>
          <w:ilvl w:val="0"/>
          <w:numId w:val="11"/>
        </w:numPr>
        <w:jc w:val="both"/>
        <w:rPr>
          <w:rFonts w:cs="Arial"/>
          <w:szCs w:val="20"/>
          <w:lang w:val="nl-BE"/>
        </w:rPr>
      </w:pPr>
      <w:r>
        <w:rPr>
          <w:rFonts w:cs="Arial"/>
          <w:szCs w:val="20"/>
          <w:lang w:val="nl-BE"/>
        </w:rPr>
        <w:t>R(</w:t>
      </w:r>
      <w:proofErr w:type="spellStart"/>
      <w:r>
        <w:rPr>
          <w:rFonts w:cs="Arial"/>
          <w:szCs w:val="20"/>
          <w:lang w:val="nl-BE"/>
        </w:rPr>
        <w:t>s,a,s</w:t>
      </w:r>
      <w:proofErr w:type="spellEnd"/>
      <w:r>
        <w:rPr>
          <w:rFonts w:cs="Arial"/>
          <w:szCs w:val="20"/>
          <w:lang w:val="nl-BE"/>
        </w:rPr>
        <w:t xml:space="preserve">’): dit is de </w:t>
      </w:r>
      <w:proofErr w:type="spellStart"/>
      <w:r>
        <w:rPr>
          <w:rFonts w:cs="Arial"/>
          <w:szCs w:val="20"/>
          <w:lang w:val="nl-BE"/>
        </w:rPr>
        <w:t>expected</w:t>
      </w:r>
      <w:proofErr w:type="spellEnd"/>
      <w:r>
        <w:rPr>
          <w:rFonts w:cs="Arial"/>
          <w:szCs w:val="20"/>
          <w:lang w:val="nl-BE"/>
        </w:rPr>
        <w:t xml:space="preserve"> reward voor het overgaan van state s naar s’ via action a</w:t>
      </w:r>
    </w:p>
    <w:p w14:paraId="6A40044A" w14:textId="5DBC1049" w:rsidR="005C63D3" w:rsidRDefault="007B7AD3" w:rsidP="005C63D3">
      <w:pPr>
        <w:pStyle w:val="Lijstalinea"/>
        <w:numPr>
          <w:ilvl w:val="0"/>
          <w:numId w:val="11"/>
        </w:numPr>
        <w:jc w:val="both"/>
        <w:rPr>
          <w:rFonts w:cs="Arial"/>
          <w:szCs w:val="20"/>
          <w:lang w:val="nl-BE"/>
        </w:rPr>
      </w:pPr>
      <w:proofErr w:type="spellStart"/>
      <w:r>
        <w:rPr>
          <w:rFonts w:cs="Arial"/>
          <w:szCs w:val="20"/>
          <w:lang w:val="nl-BE"/>
        </w:rPr>
        <w:t>yVk</w:t>
      </w:r>
      <w:proofErr w:type="spellEnd"/>
      <w:r>
        <w:rPr>
          <w:rFonts w:cs="Arial"/>
          <w:szCs w:val="20"/>
          <w:lang w:val="nl-BE"/>
        </w:rPr>
        <w:t xml:space="preserve">(s’): dit is de </w:t>
      </w:r>
      <w:proofErr w:type="spellStart"/>
      <w:r>
        <w:rPr>
          <w:rFonts w:cs="Arial"/>
          <w:szCs w:val="20"/>
          <w:lang w:val="nl-BE"/>
        </w:rPr>
        <w:t>discounted</w:t>
      </w:r>
      <w:proofErr w:type="spellEnd"/>
      <w:r>
        <w:rPr>
          <w:rFonts w:cs="Arial"/>
          <w:szCs w:val="20"/>
          <w:lang w:val="nl-BE"/>
        </w:rPr>
        <w:t xml:space="preserve"> (door de y) value van de volgende state s’</w:t>
      </w:r>
      <w:r w:rsidR="005C63D3">
        <w:rPr>
          <w:rFonts w:cs="Arial"/>
          <w:szCs w:val="20"/>
          <w:lang w:val="nl-BE"/>
        </w:rPr>
        <w:t xml:space="preserve"> =&gt; deze discount zorgt ervoor dat het programma het in zo weinig mogelijk stappen zal proberen uitvoeren (</w:t>
      </w:r>
      <w:proofErr w:type="spellStart"/>
      <w:r w:rsidR="005C63D3">
        <w:rPr>
          <w:rFonts w:cs="Arial"/>
          <w:szCs w:val="20"/>
          <w:lang w:val="nl-BE"/>
        </w:rPr>
        <w:t>aagezien</w:t>
      </w:r>
      <w:proofErr w:type="spellEnd"/>
      <w:r w:rsidR="005C63D3">
        <w:rPr>
          <w:rFonts w:cs="Arial"/>
          <w:szCs w:val="20"/>
          <w:lang w:val="nl-BE"/>
        </w:rPr>
        <w:t xml:space="preserve"> het latere </w:t>
      </w:r>
      <w:proofErr w:type="spellStart"/>
      <w:r w:rsidR="005C63D3">
        <w:rPr>
          <w:rFonts w:cs="Arial"/>
          <w:szCs w:val="20"/>
          <w:lang w:val="nl-BE"/>
        </w:rPr>
        <w:t>values</w:t>
      </w:r>
      <w:proofErr w:type="spellEnd"/>
      <w:r w:rsidR="005C63D3">
        <w:rPr>
          <w:rFonts w:cs="Arial"/>
          <w:szCs w:val="20"/>
          <w:lang w:val="nl-BE"/>
        </w:rPr>
        <w:t xml:space="preserve"> steeds verkleint)</w:t>
      </w:r>
    </w:p>
    <w:p w14:paraId="12C99E08" w14:textId="44835679" w:rsidR="005C63D3" w:rsidRDefault="005C63D3" w:rsidP="005C63D3">
      <w:pPr>
        <w:ind w:left="360"/>
        <w:jc w:val="both"/>
        <w:rPr>
          <w:rFonts w:cs="Arial"/>
          <w:szCs w:val="20"/>
          <w:lang w:val="nl-BE"/>
        </w:rPr>
      </w:pPr>
      <w:r>
        <w:rPr>
          <w:rFonts w:cs="Arial"/>
          <w:szCs w:val="20"/>
          <w:lang w:val="nl-BE"/>
        </w:rPr>
        <w:t>Value iteration berekent</w:t>
      </w:r>
      <w:r w:rsidR="008A7890">
        <w:rPr>
          <w:rFonts w:cs="Arial"/>
          <w:szCs w:val="20"/>
          <w:lang w:val="nl-BE"/>
        </w:rPr>
        <w:t xml:space="preserve"> zo goed mogelijk (als k groter is, is de waarde beter </w:t>
      </w:r>
      <w:proofErr w:type="spellStart"/>
      <w:r w:rsidR="008A7890">
        <w:rPr>
          <w:rFonts w:cs="Arial"/>
          <w:szCs w:val="20"/>
          <w:lang w:val="nl-BE"/>
        </w:rPr>
        <w:t>geconverged</w:t>
      </w:r>
      <w:proofErr w:type="spellEnd"/>
      <w:r w:rsidR="008A7890">
        <w:rPr>
          <w:rFonts w:cs="Arial"/>
          <w:szCs w:val="20"/>
          <w:lang w:val="nl-BE"/>
        </w:rPr>
        <w:t>)</w:t>
      </w:r>
      <w:r>
        <w:rPr>
          <w:rFonts w:cs="Arial"/>
          <w:szCs w:val="20"/>
          <w:lang w:val="nl-BE"/>
        </w:rPr>
        <w:t xml:space="preserve"> de optimale </w:t>
      </w:r>
      <w:proofErr w:type="spellStart"/>
      <w:r>
        <w:rPr>
          <w:rFonts w:cs="Arial"/>
          <w:szCs w:val="20"/>
          <w:lang w:val="nl-BE"/>
        </w:rPr>
        <w:t>values</w:t>
      </w:r>
      <w:proofErr w:type="spellEnd"/>
      <w:r>
        <w:rPr>
          <w:rFonts w:cs="Arial"/>
          <w:szCs w:val="20"/>
          <w:lang w:val="nl-BE"/>
        </w:rPr>
        <w:t xml:space="preserve"> </w:t>
      </w:r>
      <w:proofErr w:type="spellStart"/>
      <w:r w:rsidR="008A7890">
        <w:rPr>
          <w:rFonts w:cs="Arial"/>
          <w:szCs w:val="20"/>
          <w:lang w:val="nl-BE"/>
        </w:rPr>
        <w:t>Vk</w:t>
      </w:r>
      <w:proofErr w:type="spellEnd"/>
      <w:r w:rsidR="008A7890">
        <w:rPr>
          <w:rFonts w:cs="Arial"/>
          <w:szCs w:val="20"/>
          <w:lang w:val="nl-BE"/>
        </w:rPr>
        <w:t xml:space="preserve">. </w:t>
      </w:r>
    </w:p>
    <w:p w14:paraId="7D993A2B" w14:textId="03334E8C" w:rsidR="008A7890" w:rsidRDefault="008A7890" w:rsidP="005C63D3">
      <w:pPr>
        <w:ind w:left="360"/>
        <w:jc w:val="both"/>
        <w:rPr>
          <w:rFonts w:cs="Arial"/>
          <w:szCs w:val="20"/>
          <w:lang w:val="nl-BE"/>
        </w:rPr>
      </w:pPr>
    </w:p>
    <w:p w14:paraId="625914BE" w14:textId="56A84806" w:rsidR="008A7890" w:rsidRDefault="007F5B05" w:rsidP="005C63D3">
      <w:pPr>
        <w:ind w:left="360"/>
        <w:jc w:val="both"/>
        <w:rPr>
          <w:rFonts w:cs="Arial"/>
          <w:szCs w:val="20"/>
          <w:lang w:val="nl-BE"/>
        </w:rPr>
      </w:pPr>
      <w:proofErr w:type="spellStart"/>
      <w:r>
        <w:rPr>
          <w:rFonts w:cs="Arial"/>
          <w:szCs w:val="20"/>
          <w:lang w:val="nl-BE"/>
        </w:rPr>
        <w:t>RunValueIteration</w:t>
      </w:r>
      <w:proofErr w:type="spellEnd"/>
      <w:r>
        <w:rPr>
          <w:rFonts w:cs="Arial"/>
          <w:szCs w:val="20"/>
          <w:lang w:val="nl-BE"/>
        </w:rPr>
        <w:t xml:space="preserve"> zal de </w:t>
      </w:r>
      <w:proofErr w:type="spellStart"/>
      <w:r>
        <w:rPr>
          <w:rFonts w:cs="Arial"/>
          <w:szCs w:val="20"/>
          <w:lang w:val="nl-BE"/>
        </w:rPr>
        <w:t>valueiteration</w:t>
      </w:r>
      <w:proofErr w:type="spellEnd"/>
      <w:r>
        <w:rPr>
          <w:rFonts w:cs="Arial"/>
          <w:szCs w:val="20"/>
          <w:lang w:val="nl-BE"/>
        </w:rPr>
        <w:t xml:space="preserve"> uitvoeren en de code werkt als volgt: </w:t>
      </w:r>
      <w:r w:rsidR="00092759">
        <w:rPr>
          <w:rFonts w:cs="Arial"/>
          <w:szCs w:val="20"/>
          <w:lang w:val="nl-BE"/>
        </w:rPr>
        <w:t xml:space="preserve">er zal </w:t>
      </w:r>
      <w:proofErr w:type="spellStart"/>
      <w:r w:rsidR="00092759">
        <w:rPr>
          <w:rFonts w:cs="Arial"/>
          <w:szCs w:val="20"/>
          <w:lang w:val="nl-BE"/>
        </w:rPr>
        <w:t>stees</w:t>
      </w:r>
      <w:proofErr w:type="spellEnd"/>
      <w:r w:rsidR="00092759">
        <w:rPr>
          <w:rFonts w:cs="Arial"/>
          <w:szCs w:val="20"/>
          <w:lang w:val="nl-BE"/>
        </w:rPr>
        <w:t xml:space="preserve"> over alle </w:t>
      </w:r>
      <w:proofErr w:type="spellStart"/>
      <w:r w:rsidR="00092759">
        <w:rPr>
          <w:rFonts w:cs="Arial"/>
          <w:szCs w:val="20"/>
          <w:lang w:val="nl-BE"/>
        </w:rPr>
        <w:t>states</w:t>
      </w:r>
      <w:proofErr w:type="spellEnd"/>
      <w:r w:rsidR="00092759">
        <w:rPr>
          <w:rFonts w:cs="Arial"/>
          <w:szCs w:val="20"/>
          <w:lang w:val="nl-BE"/>
        </w:rPr>
        <w:t xml:space="preserve"> gegaan worden en voor elke state worden steeds de actions bekeken en van die actions wordt steeds degene met de hoogste </w:t>
      </w:r>
      <w:proofErr w:type="spellStart"/>
      <w:r w:rsidR="00092759">
        <w:rPr>
          <w:rFonts w:cs="Arial"/>
          <w:szCs w:val="20"/>
          <w:lang w:val="nl-BE"/>
        </w:rPr>
        <w:t>Qvalue</w:t>
      </w:r>
      <w:proofErr w:type="spellEnd"/>
      <w:r w:rsidR="00092759">
        <w:rPr>
          <w:rFonts w:cs="Arial"/>
          <w:szCs w:val="20"/>
          <w:lang w:val="nl-BE"/>
        </w:rPr>
        <w:t xml:space="preserve"> bepaalt wat neerkomt op “de </w:t>
      </w:r>
      <w:r w:rsidR="00A710C4">
        <w:rPr>
          <w:rFonts w:cs="Arial"/>
          <w:szCs w:val="20"/>
          <w:lang w:val="nl-BE"/>
        </w:rPr>
        <w:t xml:space="preserve">optimale </w:t>
      </w:r>
      <w:r w:rsidR="00092759">
        <w:rPr>
          <w:rFonts w:cs="Arial"/>
          <w:szCs w:val="20"/>
          <w:lang w:val="nl-BE"/>
        </w:rPr>
        <w:t>value”.</w:t>
      </w:r>
      <w:r w:rsidR="00BD1C03">
        <w:rPr>
          <w:rFonts w:cs="Arial"/>
          <w:szCs w:val="20"/>
          <w:lang w:val="nl-BE"/>
        </w:rPr>
        <w:t xml:space="preserve"> Enkel bij een terminal state zal de value niet bepaald worden want bij een terminal state moeten geen actions gebeuren.</w:t>
      </w:r>
      <w:r w:rsidR="00092759">
        <w:rPr>
          <w:rFonts w:cs="Arial"/>
          <w:szCs w:val="20"/>
          <w:lang w:val="nl-BE"/>
        </w:rPr>
        <w:t xml:space="preserve"> Deze optimale </w:t>
      </w:r>
      <w:proofErr w:type="spellStart"/>
      <w:r w:rsidR="00092759">
        <w:rPr>
          <w:rFonts w:cs="Arial"/>
          <w:szCs w:val="20"/>
          <w:lang w:val="nl-BE"/>
        </w:rPr>
        <w:t>values</w:t>
      </w:r>
      <w:proofErr w:type="spellEnd"/>
      <w:r w:rsidR="00092759">
        <w:rPr>
          <w:rFonts w:cs="Arial"/>
          <w:szCs w:val="20"/>
          <w:lang w:val="nl-BE"/>
        </w:rPr>
        <w:t xml:space="preserve"> worden opgeslagen in een tijdelijke array en uiteindelijk gestoken in </w:t>
      </w:r>
      <w:proofErr w:type="spellStart"/>
      <w:r w:rsidR="00092759">
        <w:rPr>
          <w:rFonts w:cs="Arial"/>
          <w:szCs w:val="20"/>
          <w:lang w:val="nl-BE"/>
        </w:rPr>
        <w:t>self.values</w:t>
      </w:r>
      <w:proofErr w:type="spellEnd"/>
      <w:r w:rsidR="00092759">
        <w:rPr>
          <w:rFonts w:cs="Arial"/>
          <w:szCs w:val="20"/>
          <w:lang w:val="nl-BE"/>
        </w:rPr>
        <w:t>.</w:t>
      </w:r>
      <w:r w:rsidR="00BD1C03">
        <w:rPr>
          <w:rFonts w:cs="Arial"/>
          <w:szCs w:val="20"/>
          <w:lang w:val="nl-BE"/>
        </w:rPr>
        <w:t xml:space="preserve"> </w:t>
      </w:r>
    </w:p>
    <w:p w14:paraId="042E3723" w14:textId="5A30FFE3" w:rsidR="000E1EA2" w:rsidRDefault="000E1EA2" w:rsidP="005C63D3">
      <w:pPr>
        <w:ind w:left="360"/>
        <w:jc w:val="both"/>
        <w:rPr>
          <w:rFonts w:cs="Arial"/>
          <w:szCs w:val="20"/>
          <w:lang w:val="nl-BE"/>
        </w:rPr>
      </w:pPr>
    </w:p>
    <w:p w14:paraId="31769029" w14:textId="51CF3879" w:rsidR="004B768F" w:rsidRDefault="004B768F" w:rsidP="004B768F">
      <w:pPr>
        <w:ind w:left="360"/>
        <w:jc w:val="both"/>
        <w:rPr>
          <w:lang w:val="nl-BE"/>
        </w:rPr>
      </w:pPr>
      <w:r>
        <w:rPr>
          <w:noProof/>
        </w:rPr>
        <w:drawing>
          <wp:anchor distT="0" distB="0" distL="114300" distR="114300" simplePos="0" relativeHeight="251661312" behindDoc="0" locked="0" layoutInCell="1" allowOverlap="1" wp14:anchorId="5D7273F9" wp14:editId="566F09DE">
            <wp:simplePos x="0" y="0"/>
            <wp:positionH relativeFrom="column">
              <wp:posOffset>2063750</wp:posOffset>
            </wp:positionH>
            <wp:positionV relativeFrom="paragraph">
              <wp:posOffset>186055</wp:posOffset>
            </wp:positionV>
            <wp:extent cx="1920240" cy="272415"/>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272415"/>
                    </a:xfrm>
                    <a:prstGeom prst="rect">
                      <a:avLst/>
                    </a:prstGeom>
                  </pic:spPr>
                </pic:pic>
              </a:graphicData>
            </a:graphic>
            <wp14:sizeRelH relativeFrom="margin">
              <wp14:pctWidth>0</wp14:pctWidth>
            </wp14:sizeRelH>
            <wp14:sizeRelV relativeFrom="margin">
              <wp14:pctHeight>0</wp14:pctHeight>
            </wp14:sizeRelV>
          </wp:anchor>
        </w:drawing>
      </w:r>
      <w:r w:rsidR="000E1EA2">
        <w:rPr>
          <w:rFonts w:cs="Arial"/>
          <w:szCs w:val="20"/>
          <w:lang w:val="nl-BE"/>
        </w:rPr>
        <w:t xml:space="preserve">In </w:t>
      </w:r>
      <w:proofErr w:type="spellStart"/>
      <w:r w:rsidR="000E1EA2">
        <w:rPr>
          <w:rFonts w:cs="Arial"/>
          <w:szCs w:val="20"/>
          <w:lang w:val="nl-BE"/>
        </w:rPr>
        <w:t>computeQValueFromValues</w:t>
      </w:r>
      <w:proofErr w:type="spellEnd"/>
      <w:r w:rsidR="000E1EA2">
        <w:rPr>
          <w:rFonts w:cs="Arial"/>
          <w:szCs w:val="20"/>
          <w:lang w:val="nl-BE"/>
        </w:rPr>
        <w:t xml:space="preserve"> wordt op basis van de </w:t>
      </w:r>
      <w:proofErr w:type="spellStart"/>
      <w:r w:rsidR="000E1EA2">
        <w:rPr>
          <w:rFonts w:cs="Arial"/>
          <w:szCs w:val="20"/>
          <w:lang w:val="nl-BE"/>
        </w:rPr>
        <w:t>values</w:t>
      </w:r>
      <w:proofErr w:type="spellEnd"/>
      <w:r w:rsidR="000E1EA2">
        <w:rPr>
          <w:rFonts w:cs="Arial"/>
          <w:szCs w:val="20"/>
          <w:lang w:val="nl-BE"/>
        </w:rPr>
        <w:t xml:space="preserve"> in </w:t>
      </w:r>
      <w:proofErr w:type="spellStart"/>
      <w:r w:rsidR="000E1EA2">
        <w:rPr>
          <w:rFonts w:cs="Arial"/>
          <w:szCs w:val="20"/>
          <w:lang w:val="nl-BE"/>
        </w:rPr>
        <w:t>self.values</w:t>
      </w:r>
      <w:proofErr w:type="spellEnd"/>
      <w:r w:rsidR="000E1EA2">
        <w:rPr>
          <w:rFonts w:cs="Arial"/>
          <w:szCs w:val="20"/>
          <w:lang w:val="nl-BE"/>
        </w:rPr>
        <w:t>.</w:t>
      </w:r>
      <w:r w:rsidR="00FA51EA">
        <w:rPr>
          <w:rFonts w:cs="Arial"/>
          <w:szCs w:val="20"/>
          <w:lang w:val="nl-BE"/>
        </w:rPr>
        <w:t xml:space="preserve"> Dit wordt gedaan d.m.v. de formule</w:t>
      </w:r>
      <w:r>
        <w:rPr>
          <w:rFonts w:cs="Arial"/>
          <w:szCs w:val="20"/>
          <w:lang w:val="nl-BE"/>
        </w:rPr>
        <w:t xml:space="preserve">: </w:t>
      </w:r>
    </w:p>
    <w:p w14:paraId="15B66302" w14:textId="77A48F3C" w:rsidR="004B768F" w:rsidRDefault="004B768F" w:rsidP="004B768F">
      <w:pPr>
        <w:ind w:left="360"/>
        <w:jc w:val="both"/>
        <w:rPr>
          <w:lang w:val="nl-BE"/>
        </w:rPr>
      </w:pPr>
    </w:p>
    <w:p w14:paraId="7F17D98B" w14:textId="3426D412" w:rsidR="004B768F" w:rsidRDefault="00EC535F" w:rsidP="004B768F">
      <w:pPr>
        <w:ind w:left="360"/>
        <w:jc w:val="both"/>
        <w:rPr>
          <w:lang w:val="nl-BE"/>
        </w:rPr>
      </w:pPr>
      <w:r>
        <w:rPr>
          <w:lang w:val="nl-BE"/>
        </w:rPr>
        <w:t xml:space="preserve">Dit is hetzelfde als de som in de formule hierboven zonder het maximum ervan te nemen. </w:t>
      </w:r>
    </w:p>
    <w:p w14:paraId="50A28A4F" w14:textId="2820FA50" w:rsidR="00EC535F" w:rsidRDefault="00EC535F" w:rsidP="004B768F">
      <w:pPr>
        <w:ind w:left="360"/>
        <w:jc w:val="both"/>
        <w:rPr>
          <w:lang w:val="nl-BE"/>
        </w:rPr>
      </w:pPr>
    </w:p>
    <w:p w14:paraId="36A06A68" w14:textId="74F78157" w:rsidR="004B768F" w:rsidRPr="00A710C4" w:rsidRDefault="00EC535F" w:rsidP="00A710C4">
      <w:pPr>
        <w:ind w:left="360"/>
        <w:jc w:val="both"/>
        <w:rPr>
          <w:lang w:val="nl-BE"/>
        </w:rPr>
      </w:pPr>
      <w:r>
        <w:rPr>
          <w:lang w:val="nl-BE"/>
        </w:rPr>
        <w:t xml:space="preserve">In </w:t>
      </w:r>
      <w:proofErr w:type="spellStart"/>
      <w:r>
        <w:rPr>
          <w:lang w:val="nl-BE"/>
        </w:rPr>
        <w:t>computeActionFromValues</w:t>
      </w:r>
      <w:proofErr w:type="spellEnd"/>
      <w:r>
        <w:rPr>
          <w:lang w:val="nl-BE"/>
        </w:rPr>
        <w:t xml:space="preserve"> wordt op basis van </w:t>
      </w:r>
      <w:proofErr w:type="spellStart"/>
      <w:r>
        <w:rPr>
          <w:lang w:val="nl-BE"/>
        </w:rPr>
        <w:t>self.values</w:t>
      </w:r>
      <w:proofErr w:type="spellEnd"/>
      <w:r>
        <w:rPr>
          <w:lang w:val="nl-BE"/>
        </w:rPr>
        <w:t xml:space="preserve"> steeds de optimale actions bepaald. Ik had dit eerst geprobeerd met een gewone </w:t>
      </w:r>
      <w:proofErr w:type="spellStart"/>
      <w:r>
        <w:rPr>
          <w:lang w:val="nl-BE"/>
        </w:rPr>
        <w:t>dictionary</w:t>
      </w:r>
      <w:proofErr w:type="spellEnd"/>
      <w:r>
        <w:rPr>
          <w:lang w:val="nl-BE"/>
        </w:rPr>
        <w:t xml:space="preserve"> maar dit werkte niet. Met de </w:t>
      </w:r>
      <w:proofErr w:type="spellStart"/>
      <w:r>
        <w:rPr>
          <w:lang w:val="nl-BE"/>
        </w:rPr>
        <w:t>util.counter</w:t>
      </w:r>
      <w:proofErr w:type="spellEnd"/>
      <w:r>
        <w:rPr>
          <w:lang w:val="nl-BE"/>
        </w:rPr>
        <w:t xml:space="preserve">() die een extensie van de </w:t>
      </w:r>
      <w:proofErr w:type="spellStart"/>
      <w:r>
        <w:rPr>
          <w:lang w:val="nl-BE"/>
        </w:rPr>
        <w:t>dictionary</w:t>
      </w:r>
      <w:proofErr w:type="spellEnd"/>
      <w:r>
        <w:rPr>
          <w:lang w:val="nl-BE"/>
        </w:rPr>
        <w:t xml:space="preserve"> is, werkt dit uiteindelijk wel. In deze functie worden (</w:t>
      </w:r>
      <w:proofErr w:type="spellStart"/>
      <w:r>
        <w:rPr>
          <w:lang w:val="nl-BE"/>
        </w:rPr>
        <w:t>Qvalue,action</w:t>
      </w:r>
      <w:proofErr w:type="spellEnd"/>
      <w:r>
        <w:rPr>
          <w:lang w:val="nl-BE"/>
        </w:rPr>
        <w:t xml:space="preserve">)-paren gemaakt voor een state waarvan later gewoon met de </w:t>
      </w:r>
      <w:proofErr w:type="spellStart"/>
      <w:r>
        <w:rPr>
          <w:lang w:val="nl-BE"/>
        </w:rPr>
        <w:t>argmax</w:t>
      </w:r>
      <w:proofErr w:type="spellEnd"/>
      <w:r>
        <w:rPr>
          <w:lang w:val="nl-BE"/>
        </w:rPr>
        <w:t xml:space="preserve">() functie die de action bij de hoogste </w:t>
      </w:r>
      <w:proofErr w:type="spellStart"/>
      <w:r>
        <w:rPr>
          <w:lang w:val="nl-BE"/>
        </w:rPr>
        <w:t>keywaarde</w:t>
      </w:r>
      <w:proofErr w:type="spellEnd"/>
      <w:r>
        <w:rPr>
          <w:lang w:val="nl-BE"/>
        </w:rPr>
        <w:t xml:space="preserve"> neemt</w:t>
      </w:r>
      <w:r w:rsidR="00675E33">
        <w:rPr>
          <w:lang w:val="nl-BE"/>
        </w:rPr>
        <w:t xml:space="preserve"> (wat neerkomt op </w:t>
      </w:r>
      <w:r w:rsidR="00A710C4">
        <w:rPr>
          <w:lang w:val="nl-BE"/>
        </w:rPr>
        <w:t>action die hoort bij “de optimale</w:t>
      </w:r>
      <w:r w:rsidR="00675E33">
        <w:rPr>
          <w:lang w:val="nl-BE"/>
        </w:rPr>
        <w:t xml:space="preserve"> value”</w:t>
      </w:r>
      <w:r w:rsidR="00A710C4">
        <w:rPr>
          <w:lang w:val="nl-BE"/>
        </w:rPr>
        <w:t>)</w:t>
      </w:r>
      <w:r w:rsidR="00675E33">
        <w:rPr>
          <w:lang w:val="nl-BE"/>
        </w:rPr>
        <w:t>.</w:t>
      </w:r>
    </w:p>
    <w:p w14:paraId="07995D33" w14:textId="77777777" w:rsidR="00830221" w:rsidRPr="007810C5" w:rsidRDefault="00830221" w:rsidP="007810C5">
      <w:pPr>
        <w:pStyle w:val="Lijstalinea"/>
        <w:ind w:left="360"/>
        <w:jc w:val="both"/>
        <w:rPr>
          <w:rFonts w:cs="Arial"/>
          <w:szCs w:val="20"/>
          <w:lang w:val="nl-BE"/>
        </w:rPr>
      </w:pPr>
    </w:p>
    <w:p w14:paraId="1615354C" w14:textId="2F4907C8" w:rsidR="007810C5" w:rsidRDefault="007810C5" w:rsidP="00617DCD">
      <w:pPr>
        <w:pStyle w:val="Lijstalinea"/>
        <w:numPr>
          <w:ilvl w:val="0"/>
          <w:numId w:val="6"/>
        </w:numPr>
        <w:jc w:val="both"/>
        <w:rPr>
          <w:rFonts w:cs="Arial"/>
          <w:b/>
          <w:szCs w:val="20"/>
          <w:lang w:val="nl-BE"/>
        </w:rPr>
      </w:pPr>
      <w:r>
        <w:rPr>
          <w:rFonts w:cs="Arial"/>
          <w:b/>
          <w:szCs w:val="20"/>
          <w:lang w:val="nl-BE"/>
        </w:rPr>
        <w:t>Question 2: Bridge Crossing Analysis</w:t>
      </w:r>
    </w:p>
    <w:p w14:paraId="1FBC42C0" w14:textId="77777777" w:rsidR="004B5D22" w:rsidRDefault="004B5D22" w:rsidP="004B5D22">
      <w:pPr>
        <w:pStyle w:val="Lijstalinea"/>
        <w:ind w:left="360"/>
        <w:jc w:val="both"/>
        <w:rPr>
          <w:rFonts w:cs="Arial"/>
          <w:b/>
          <w:szCs w:val="20"/>
          <w:lang w:val="nl-BE"/>
        </w:rPr>
      </w:pPr>
    </w:p>
    <w:p w14:paraId="51128F74" w14:textId="1E5E6699" w:rsidR="007810C5" w:rsidRDefault="00E03A2B" w:rsidP="007810C5">
      <w:pPr>
        <w:pStyle w:val="Lijstalinea"/>
        <w:ind w:left="360"/>
        <w:jc w:val="both"/>
        <w:rPr>
          <w:noProof/>
        </w:rPr>
      </w:pPr>
      <w:r>
        <w:rPr>
          <w:noProof/>
        </w:rPr>
        <w:t>De bedoeling is om de brug over te steken door ofwel de discount ofwel de noise te veranderen. Het optimale policy wordt al gebruikt. Normaal zou het optimale policy altijd naar de hoogste reward moeten gaan</w:t>
      </w:r>
      <w:r w:rsidR="00C230DC">
        <w:rPr>
          <w:noProof/>
        </w:rPr>
        <w:t xml:space="preserve"> (hangt ook wel af van de discount maar deze is niet zo hoog).</w:t>
      </w:r>
      <w:r>
        <w:rPr>
          <w:noProof/>
        </w:rPr>
        <w:t xml:space="preserve"> </w:t>
      </w:r>
      <w:r w:rsidR="00C230DC">
        <w:rPr>
          <w:noProof/>
        </w:rPr>
        <w:t>D</w:t>
      </w:r>
      <w:r>
        <w:rPr>
          <w:noProof/>
        </w:rPr>
        <w:t>us als we de noise naar 0 zetten, lukt het wel.</w:t>
      </w:r>
    </w:p>
    <w:p w14:paraId="2692C9A9" w14:textId="77777777" w:rsidR="002770BA" w:rsidRPr="007810C5" w:rsidRDefault="002770BA" w:rsidP="007810C5">
      <w:pPr>
        <w:pStyle w:val="Lijstalinea"/>
        <w:ind w:left="360"/>
        <w:jc w:val="both"/>
        <w:rPr>
          <w:rFonts w:cs="Arial"/>
          <w:szCs w:val="20"/>
          <w:lang w:val="nl-BE"/>
        </w:rPr>
      </w:pPr>
    </w:p>
    <w:p w14:paraId="0299301A" w14:textId="1DD0447B" w:rsidR="007810C5" w:rsidRDefault="007810C5" w:rsidP="00617DCD">
      <w:pPr>
        <w:pStyle w:val="Lijstalinea"/>
        <w:numPr>
          <w:ilvl w:val="0"/>
          <w:numId w:val="6"/>
        </w:numPr>
        <w:jc w:val="both"/>
        <w:rPr>
          <w:rFonts w:cs="Arial"/>
          <w:b/>
          <w:szCs w:val="20"/>
          <w:lang w:val="nl-BE"/>
        </w:rPr>
      </w:pPr>
      <w:r>
        <w:rPr>
          <w:rFonts w:cs="Arial"/>
          <w:b/>
          <w:szCs w:val="20"/>
          <w:lang w:val="nl-BE"/>
        </w:rPr>
        <w:t>Question 3: Policies</w:t>
      </w:r>
    </w:p>
    <w:p w14:paraId="08526684" w14:textId="77777777" w:rsidR="004B5D22" w:rsidRDefault="004B5D22" w:rsidP="007810C5">
      <w:pPr>
        <w:pStyle w:val="Lijstalinea"/>
        <w:ind w:left="360"/>
        <w:jc w:val="both"/>
        <w:rPr>
          <w:noProof/>
        </w:rPr>
      </w:pPr>
    </w:p>
    <w:p w14:paraId="59DFE5E5" w14:textId="2DFFF25E" w:rsidR="007810C5" w:rsidRDefault="00022927" w:rsidP="007810C5">
      <w:pPr>
        <w:pStyle w:val="Lijstalinea"/>
        <w:ind w:left="360"/>
        <w:jc w:val="both"/>
        <w:rPr>
          <w:noProof/>
        </w:rPr>
      </w:pPr>
      <w:r>
        <w:rPr>
          <w:noProof/>
        </w:rPr>
        <w:t xml:space="preserve">Voor deze vraag is het belangrijk te weten wat de parameters betekenen. Discount en noise zijn hetzelfde als in vorige vraag =&gt; discount: als deze lager is, zullen meer stappen uiteindelijk een lager resultaat geven en als deze groter is, hebben meerdere stappen minder effect op de uiteindelijke totale beloning. Noise: hoe vaak dat de agent </w:t>
      </w:r>
      <w:r>
        <w:rPr>
          <w:noProof/>
        </w:rPr>
        <w:lastRenderedPageBreak/>
        <w:t xml:space="preserve">in een onbedoelde state terecht komt. De answerlivingreward geeft de reward voor elke move weer. </w:t>
      </w:r>
      <w:r w:rsidR="00BF302E">
        <w:rPr>
          <w:noProof/>
        </w:rPr>
        <w:t>In de code staan de parameters steeds met uitleg.</w:t>
      </w:r>
      <w:r>
        <w:rPr>
          <w:noProof/>
        </w:rPr>
        <w:t xml:space="preserve"> </w:t>
      </w:r>
    </w:p>
    <w:p w14:paraId="4F01DAA9" w14:textId="77777777" w:rsidR="004B5D22" w:rsidRDefault="004B5D22" w:rsidP="007810C5">
      <w:pPr>
        <w:pStyle w:val="Lijstalinea"/>
        <w:ind w:left="360"/>
        <w:jc w:val="both"/>
        <w:rPr>
          <w:rFonts w:cs="Arial"/>
          <w:b/>
          <w:szCs w:val="20"/>
          <w:lang w:val="nl-BE"/>
        </w:rPr>
      </w:pPr>
    </w:p>
    <w:p w14:paraId="67F7F87F" w14:textId="241320E2" w:rsidR="007810C5" w:rsidRDefault="007810C5" w:rsidP="00617DCD">
      <w:pPr>
        <w:pStyle w:val="Lijstalinea"/>
        <w:numPr>
          <w:ilvl w:val="0"/>
          <w:numId w:val="6"/>
        </w:numPr>
        <w:jc w:val="both"/>
        <w:rPr>
          <w:rFonts w:cs="Arial"/>
          <w:b/>
          <w:szCs w:val="20"/>
          <w:lang w:val="nl-BE"/>
        </w:rPr>
      </w:pPr>
      <w:r>
        <w:rPr>
          <w:rFonts w:cs="Arial"/>
          <w:b/>
          <w:szCs w:val="20"/>
          <w:lang w:val="nl-BE"/>
        </w:rPr>
        <w:t>Question 6: Q-Learning</w:t>
      </w:r>
    </w:p>
    <w:p w14:paraId="0CE14643" w14:textId="0CE6CB8C" w:rsidR="000566AA" w:rsidRDefault="000566AA" w:rsidP="000566AA">
      <w:pPr>
        <w:ind w:left="360"/>
        <w:jc w:val="both"/>
        <w:rPr>
          <w:rFonts w:cs="Arial"/>
          <w:b/>
          <w:szCs w:val="20"/>
          <w:lang w:val="nl-BE"/>
        </w:rPr>
      </w:pPr>
    </w:p>
    <w:p w14:paraId="15C194BD" w14:textId="77777777" w:rsidR="000566AA" w:rsidRPr="0094797E" w:rsidRDefault="000566AA" w:rsidP="000566AA">
      <w:pPr>
        <w:jc w:val="both"/>
        <w:rPr>
          <w:lang w:val="nl-BE"/>
        </w:rPr>
      </w:pPr>
      <w:r w:rsidRPr="0094797E">
        <w:rPr>
          <w:lang w:val="nl-BE"/>
        </w:rPr>
        <w:t xml:space="preserve">Q-Learning, in tegenstelling tot Value Iteration in opdracht 1, leert </w:t>
      </w:r>
      <w:r w:rsidRPr="0094797E">
        <w:rPr>
          <w:highlight w:val="lightGray"/>
          <w:lang w:val="nl-BE"/>
        </w:rPr>
        <w:t>wel</w:t>
      </w:r>
      <w:r w:rsidRPr="0094797E">
        <w:rPr>
          <w:lang w:val="nl-BE"/>
        </w:rPr>
        <w:t xml:space="preserve"> uit ervaring. In een </w:t>
      </w:r>
      <w:r w:rsidRPr="0094797E">
        <w:rPr>
          <w:highlight w:val="lightGray"/>
          <w:lang w:val="nl-BE"/>
        </w:rPr>
        <w:t>Q-tabel</w:t>
      </w:r>
      <w:r w:rsidRPr="0094797E">
        <w:rPr>
          <w:lang w:val="nl-BE"/>
        </w:rPr>
        <w:t xml:space="preserve"> wordt, voor elke combinatie van action en state, een </w:t>
      </w:r>
      <w:r w:rsidRPr="0094797E">
        <w:rPr>
          <w:highlight w:val="lightGray"/>
          <w:lang w:val="nl-BE"/>
        </w:rPr>
        <w:t>Q-value</w:t>
      </w:r>
      <w:r w:rsidRPr="0094797E">
        <w:rPr>
          <w:lang w:val="nl-BE"/>
        </w:rPr>
        <w:t xml:space="preserve"> bijgehouden. In het begin zijn deze waarden 0. Na een aantal keer spelen, wordt de tabel stelselmatig aangevuld. De Agent kiest zijn volgende actie door het zoeken van de hoogste Q-value in de huidige state.</w:t>
      </w:r>
    </w:p>
    <w:p w14:paraId="3E73E64F" w14:textId="77777777" w:rsidR="000566AA" w:rsidRDefault="000566AA" w:rsidP="000566AA">
      <w:pPr>
        <w:jc w:val="both"/>
      </w:pPr>
      <w:r>
        <w:rPr>
          <w:noProof/>
        </w:rPr>
        <w:drawing>
          <wp:anchor distT="0" distB="0" distL="114300" distR="114300" simplePos="0" relativeHeight="251659264" behindDoc="0" locked="0" layoutInCell="1" allowOverlap="1" wp14:anchorId="5182A03E" wp14:editId="1B4A529A">
            <wp:simplePos x="0" y="0"/>
            <wp:positionH relativeFrom="margin">
              <wp:align>right</wp:align>
            </wp:positionH>
            <wp:positionV relativeFrom="paragraph">
              <wp:posOffset>782955</wp:posOffset>
            </wp:positionV>
            <wp:extent cx="5760720" cy="7258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725805"/>
                    </a:xfrm>
                    <a:prstGeom prst="rect">
                      <a:avLst/>
                    </a:prstGeom>
                  </pic:spPr>
                </pic:pic>
              </a:graphicData>
            </a:graphic>
            <wp14:sizeRelH relativeFrom="page">
              <wp14:pctWidth>0</wp14:pctWidth>
            </wp14:sizeRelH>
            <wp14:sizeRelV relativeFrom="page">
              <wp14:pctHeight>0</wp14:pctHeight>
            </wp14:sizeRelV>
          </wp:anchor>
        </w:drawing>
      </w:r>
      <w:r w:rsidRPr="0094797E">
        <w:rPr>
          <w:lang w:val="nl-BE"/>
        </w:rPr>
        <w:t>In “</w:t>
      </w:r>
      <w:r w:rsidRPr="0094797E">
        <w:rPr>
          <w:highlight w:val="lightGray"/>
          <w:lang w:val="nl-BE"/>
        </w:rPr>
        <w:t>QLearningAgent</w:t>
      </w:r>
      <w:r w:rsidRPr="0094797E">
        <w:rPr>
          <w:lang w:val="nl-BE"/>
        </w:rPr>
        <w:t>” werden een aantal methodes vervolledigd. “</w:t>
      </w:r>
      <w:r w:rsidRPr="00BB77CF">
        <w:rPr>
          <w:highlight w:val="lightGray"/>
          <w:lang w:val="nl-BE"/>
        </w:rPr>
        <w:t>Learning</w:t>
      </w:r>
      <w:r w:rsidRPr="0094797E">
        <w:rPr>
          <w:lang w:val="nl-BE"/>
        </w:rPr>
        <w:t>” in Q-Learning gebeurt voornamelijk in update(state, action, nextState, reward)</w:t>
      </w:r>
      <w:r>
        <w:t>. Hier krijgt een action, state paar een nieuwe Q-value aangewezen. De Agent kan deze later gebruiken voor het maken van een beslissing. De gebruikt formule is gebaseerd op deze van Wikipedia:</w:t>
      </w:r>
    </w:p>
    <w:p w14:paraId="7F5741C2" w14:textId="77777777" w:rsidR="000566AA" w:rsidRPr="0094797E" w:rsidRDefault="000566AA" w:rsidP="000566AA">
      <w:pPr>
        <w:jc w:val="both"/>
        <w:rPr>
          <w:lang w:val="nl-BE"/>
        </w:rPr>
      </w:pPr>
      <w:r>
        <w:t>De laatste term in de vorige formule werd geïmplementeerd in “</w:t>
      </w:r>
      <w:r w:rsidRPr="00BB77CF">
        <w:rPr>
          <w:highlight w:val="lightGray"/>
        </w:rPr>
        <w:t>computeValueFromQValues</w:t>
      </w:r>
      <w:r>
        <w:t>”. De Agent gaat altijd naar de volgende state met de hoogste Q-Value. Elke Q-value, na het nemen van een actie, wordt in een lijst gestoken. Na het doorlopen van alle “</w:t>
      </w:r>
      <w:r w:rsidRPr="00B308F5">
        <w:rPr>
          <w:highlight w:val="lightGray"/>
        </w:rPr>
        <w:t>legale</w:t>
      </w:r>
      <w:r>
        <w:t>” acties, kan de maximum Q-value van de lijst teruggegeven worden aan het programma. “</w:t>
      </w:r>
      <w:r w:rsidRPr="00B308F5">
        <w:rPr>
          <w:highlight w:val="lightGray"/>
        </w:rPr>
        <w:t>ComputeActionfromQValues</w:t>
      </w:r>
      <w:r>
        <w:t xml:space="preserve">” geeft de actie terug, bijhorend bij de maximum Q-value. </w:t>
      </w:r>
    </w:p>
    <w:p w14:paraId="3B5225EA" w14:textId="77777777" w:rsidR="007810C5" w:rsidRPr="000566AA" w:rsidRDefault="007810C5" w:rsidP="000566AA">
      <w:pPr>
        <w:jc w:val="both"/>
        <w:rPr>
          <w:rFonts w:cs="Arial"/>
          <w:b/>
          <w:szCs w:val="20"/>
          <w:lang w:val="nl-BE"/>
        </w:rPr>
      </w:pPr>
    </w:p>
    <w:p w14:paraId="62E19789" w14:textId="20E0D47D" w:rsidR="007810C5" w:rsidRDefault="007810C5" w:rsidP="00617DCD">
      <w:pPr>
        <w:pStyle w:val="Lijstalinea"/>
        <w:numPr>
          <w:ilvl w:val="0"/>
          <w:numId w:val="6"/>
        </w:numPr>
        <w:jc w:val="both"/>
        <w:rPr>
          <w:rFonts w:cs="Arial"/>
          <w:b/>
          <w:szCs w:val="20"/>
          <w:lang w:val="nl-BE"/>
        </w:rPr>
      </w:pPr>
      <w:r>
        <w:rPr>
          <w:rFonts w:cs="Arial"/>
          <w:b/>
          <w:szCs w:val="20"/>
          <w:lang w:val="nl-BE"/>
        </w:rPr>
        <w:t>Question 7: Epsilon Greedy</w:t>
      </w:r>
    </w:p>
    <w:p w14:paraId="673B2BF5" w14:textId="62258208" w:rsidR="006074DA" w:rsidRDefault="006074DA" w:rsidP="00211B99">
      <w:pPr>
        <w:jc w:val="both"/>
        <w:rPr>
          <w:rFonts w:cs="Arial"/>
          <w:szCs w:val="20"/>
          <w:lang w:val="nl-BE"/>
        </w:rPr>
      </w:pPr>
    </w:p>
    <w:p w14:paraId="0AFB5ABE" w14:textId="77777777" w:rsidR="00211B99" w:rsidRPr="007C655D" w:rsidRDefault="00211B99" w:rsidP="00211B99">
      <w:pPr>
        <w:jc w:val="both"/>
        <w:rPr>
          <w:lang w:val="nl-BE"/>
        </w:rPr>
      </w:pPr>
      <w:r w:rsidRPr="007C655D">
        <w:rPr>
          <w:lang w:val="nl-BE"/>
        </w:rPr>
        <w:t>In de Q-Learning Agent ontbreek</w:t>
      </w:r>
      <w:r>
        <w:t>t één functie: “</w:t>
      </w:r>
      <w:r w:rsidRPr="007C655D">
        <w:rPr>
          <w:highlight w:val="lightGray"/>
        </w:rPr>
        <w:t>getAction(</w:t>
      </w:r>
      <w:r>
        <w:rPr>
          <w:highlight w:val="lightGray"/>
        </w:rPr>
        <w:t>state</w:t>
      </w:r>
      <w:r w:rsidRPr="007C655D">
        <w:rPr>
          <w:highlight w:val="lightGray"/>
        </w:rPr>
        <w:t>)</w:t>
      </w:r>
      <w:r>
        <w:t>”. Tijdens het programma loopt, zijn er twee opties mogelijk. In epsilon keer van de gevallen, geeft de functie een willekeurige actie terug (uit “</w:t>
      </w:r>
      <w:r w:rsidRPr="007C655D">
        <w:rPr>
          <w:highlight w:val="lightGray"/>
        </w:rPr>
        <w:t>legalActions</w:t>
      </w:r>
      <w:r>
        <w:t>”). Epsilon kunnen we veranderen naar wens in de command line. “</w:t>
      </w:r>
      <w:r w:rsidRPr="007C655D">
        <w:rPr>
          <w:highlight w:val="lightGray"/>
        </w:rPr>
        <w:t>util.flipcoin(p)</w:t>
      </w:r>
      <w:r>
        <w:t>” geeft True terug met kans p (hier epsilon). In alle andere gevallen geven we de beste actie terug met “</w:t>
      </w:r>
      <w:r w:rsidRPr="004D3E59">
        <w:rPr>
          <w:highlight w:val="lightGray"/>
        </w:rPr>
        <w:t>ComputeActionfromQValues</w:t>
      </w:r>
      <w:r>
        <w:t xml:space="preserve">”. Deze implementatie hebben we reeds gezien in vorige opdracht. </w:t>
      </w:r>
    </w:p>
    <w:p w14:paraId="1A80DD4A" w14:textId="77777777" w:rsidR="007810C5" w:rsidRPr="00211B99" w:rsidRDefault="007810C5" w:rsidP="00211B99">
      <w:pPr>
        <w:jc w:val="both"/>
        <w:rPr>
          <w:rFonts w:cs="Arial"/>
          <w:b/>
          <w:szCs w:val="20"/>
          <w:lang w:val="nl-BE"/>
        </w:rPr>
      </w:pPr>
    </w:p>
    <w:p w14:paraId="2CC854A9" w14:textId="4D1684AF" w:rsidR="007810C5" w:rsidRDefault="007810C5" w:rsidP="00617DCD">
      <w:pPr>
        <w:pStyle w:val="Lijstalinea"/>
        <w:numPr>
          <w:ilvl w:val="0"/>
          <w:numId w:val="6"/>
        </w:numPr>
        <w:jc w:val="both"/>
        <w:rPr>
          <w:rFonts w:cs="Arial"/>
          <w:b/>
          <w:szCs w:val="20"/>
          <w:lang w:val="nl-BE"/>
        </w:rPr>
      </w:pPr>
      <w:r>
        <w:rPr>
          <w:rFonts w:cs="Arial"/>
          <w:b/>
          <w:szCs w:val="20"/>
          <w:lang w:val="nl-BE"/>
        </w:rPr>
        <w:t>Question 8: Bridge Crossing Revisited</w:t>
      </w:r>
    </w:p>
    <w:p w14:paraId="73ED0191" w14:textId="4F7622A5" w:rsidR="007810C5" w:rsidRDefault="007810C5" w:rsidP="001738EE">
      <w:pPr>
        <w:jc w:val="both"/>
        <w:rPr>
          <w:rFonts w:cs="Arial"/>
          <w:szCs w:val="20"/>
          <w:lang w:val="nl-BE"/>
        </w:rPr>
      </w:pPr>
    </w:p>
    <w:p w14:paraId="021BE41E" w14:textId="20F90339" w:rsidR="001738EE" w:rsidRPr="001738EE" w:rsidRDefault="001738EE" w:rsidP="001738EE">
      <w:pPr>
        <w:jc w:val="both"/>
        <w:rPr>
          <w:rFonts w:cs="Arial"/>
          <w:szCs w:val="20"/>
          <w:lang w:val="nl-BE"/>
        </w:rPr>
      </w:pPr>
      <w:r>
        <w:rPr>
          <w:rFonts w:cs="Arial"/>
          <w:szCs w:val="20"/>
          <w:lang w:val="nl-BE"/>
        </w:rPr>
        <w:t>Na het uitproberen van enkele combinaties (</w:t>
      </w:r>
      <w:r w:rsidRPr="001738EE">
        <w:rPr>
          <w:rFonts w:cs="Arial"/>
          <w:szCs w:val="20"/>
          <w:highlight w:val="lightGray"/>
          <w:lang w:val="nl-BE"/>
        </w:rPr>
        <w:t>epsilon</w:t>
      </w:r>
      <w:r>
        <w:rPr>
          <w:rFonts w:cs="Arial"/>
          <w:szCs w:val="20"/>
          <w:lang w:val="nl-BE"/>
        </w:rPr>
        <w:t xml:space="preserve"> en </w:t>
      </w:r>
      <w:r w:rsidRPr="001738EE">
        <w:rPr>
          <w:rFonts w:cs="Arial"/>
          <w:szCs w:val="20"/>
          <w:highlight w:val="lightGray"/>
          <w:lang w:val="nl-BE"/>
        </w:rPr>
        <w:t>learning-rate</w:t>
      </w:r>
      <w:r>
        <w:rPr>
          <w:rFonts w:cs="Arial"/>
          <w:szCs w:val="20"/>
          <w:lang w:val="nl-BE"/>
        </w:rPr>
        <w:t>) werd het redelijk snel duidelijk dit na 50 iteraties niet mogelijk zou zijn. Het leren van een “</w:t>
      </w:r>
      <w:r w:rsidRPr="001738EE">
        <w:rPr>
          <w:rFonts w:cs="Arial"/>
          <w:szCs w:val="20"/>
          <w:highlight w:val="lightGray"/>
          <w:lang w:val="nl-BE"/>
        </w:rPr>
        <w:t>optimal policy</w:t>
      </w:r>
      <w:r>
        <w:rPr>
          <w:rFonts w:cs="Arial"/>
          <w:szCs w:val="20"/>
          <w:lang w:val="nl-BE"/>
        </w:rPr>
        <w:t xml:space="preserve">” met een kans van 99% is echter niet haalbaar. Met deze reden, geven we de string </w:t>
      </w:r>
      <w:r w:rsidRPr="001738EE">
        <w:rPr>
          <w:rFonts w:cs="Arial"/>
          <w:szCs w:val="20"/>
          <w:highlight w:val="lightGray"/>
          <w:lang w:val="nl-BE"/>
        </w:rPr>
        <w:t>“NOT POSSIBLE”</w:t>
      </w:r>
      <w:r>
        <w:rPr>
          <w:rFonts w:cs="Arial"/>
          <w:szCs w:val="20"/>
          <w:lang w:val="nl-BE"/>
        </w:rPr>
        <w:t xml:space="preserve"> terug.</w:t>
      </w:r>
    </w:p>
    <w:p w14:paraId="783088D1" w14:textId="77777777" w:rsidR="006074DA" w:rsidRPr="006074DA" w:rsidRDefault="006074DA" w:rsidP="007810C5">
      <w:pPr>
        <w:pStyle w:val="Lijstalinea"/>
        <w:ind w:left="360"/>
        <w:jc w:val="both"/>
        <w:rPr>
          <w:rFonts w:cs="Arial"/>
          <w:szCs w:val="20"/>
          <w:lang w:val="nl-BE"/>
        </w:rPr>
      </w:pPr>
    </w:p>
    <w:p w14:paraId="109E0C8B" w14:textId="76257848" w:rsidR="007810C5" w:rsidRDefault="007810C5" w:rsidP="00617DCD">
      <w:pPr>
        <w:pStyle w:val="Lijstalinea"/>
        <w:numPr>
          <w:ilvl w:val="0"/>
          <w:numId w:val="6"/>
        </w:numPr>
        <w:jc w:val="both"/>
        <w:rPr>
          <w:rFonts w:cs="Arial"/>
          <w:b/>
          <w:szCs w:val="20"/>
          <w:lang w:val="en-GB"/>
        </w:rPr>
      </w:pPr>
      <w:r w:rsidRPr="007810C5">
        <w:rPr>
          <w:rFonts w:cs="Arial"/>
          <w:b/>
          <w:szCs w:val="20"/>
          <w:lang w:val="en-GB"/>
        </w:rPr>
        <w:t>Question 9: Q-</w:t>
      </w:r>
      <w:r>
        <w:rPr>
          <w:rFonts w:cs="Arial"/>
          <w:b/>
          <w:szCs w:val="20"/>
          <w:lang w:val="en-GB"/>
        </w:rPr>
        <w:t>L</w:t>
      </w:r>
      <w:r w:rsidRPr="007810C5">
        <w:rPr>
          <w:rFonts w:cs="Arial"/>
          <w:b/>
          <w:szCs w:val="20"/>
          <w:lang w:val="en-GB"/>
        </w:rPr>
        <w:t>earning and P</w:t>
      </w:r>
      <w:r>
        <w:rPr>
          <w:rFonts w:cs="Arial"/>
          <w:b/>
          <w:szCs w:val="20"/>
          <w:lang w:val="en-GB"/>
        </w:rPr>
        <w:t>acman</w:t>
      </w:r>
    </w:p>
    <w:p w14:paraId="16845A45" w14:textId="2822E075" w:rsidR="007810C5" w:rsidRDefault="007810C5" w:rsidP="00684711">
      <w:pPr>
        <w:jc w:val="both"/>
        <w:rPr>
          <w:rFonts w:cs="Arial"/>
          <w:szCs w:val="20"/>
          <w:lang w:val="en-GB"/>
        </w:rPr>
      </w:pPr>
    </w:p>
    <w:p w14:paraId="5D09B17C" w14:textId="5ADDC02B" w:rsidR="00684711" w:rsidRPr="00684711" w:rsidRDefault="00684711" w:rsidP="00684711">
      <w:pPr>
        <w:jc w:val="both"/>
        <w:rPr>
          <w:rFonts w:cs="Arial"/>
          <w:szCs w:val="20"/>
        </w:rPr>
      </w:pPr>
      <w:r w:rsidRPr="00684711">
        <w:rPr>
          <w:rFonts w:cs="Arial"/>
          <w:szCs w:val="20"/>
        </w:rPr>
        <w:t>Deze opdracht past Q-Learning toe in de wereld van Pacman. We leren hieruit d</w:t>
      </w:r>
      <w:r>
        <w:rPr>
          <w:rFonts w:cs="Arial"/>
          <w:szCs w:val="20"/>
        </w:rPr>
        <w:t>at</w:t>
      </w:r>
      <w:r w:rsidRPr="00684711">
        <w:rPr>
          <w:rFonts w:cs="Arial"/>
          <w:szCs w:val="20"/>
        </w:rPr>
        <w:t xml:space="preserve"> Q-Learning effectief is in een redelijk kleine omgeving. In een groot doolhof, waar</w:t>
      </w:r>
      <w:r>
        <w:rPr>
          <w:rFonts w:cs="Arial"/>
          <w:szCs w:val="20"/>
        </w:rPr>
        <w:t>in</w:t>
      </w:r>
      <w:r w:rsidRPr="00684711">
        <w:rPr>
          <w:rFonts w:cs="Arial"/>
          <w:szCs w:val="20"/>
        </w:rPr>
        <w:t xml:space="preserve"> Pacman meestal wordt gespeeld, duurt Q-Learning lang. Het geeft hierbij ook een inefficiënt resultaat.</w:t>
      </w:r>
    </w:p>
    <w:p w14:paraId="39B59057" w14:textId="53F10C0F" w:rsidR="006074DA" w:rsidRDefault="006074DA" w:rsidP="007810C5">
      <w:pPr>
        <w:pStyle w:val="Lijstalinea"/>
        <w:ind w:left="360"/>
        <w:jc w:val="both"/>
        <w:rPr>
          <w:rFonts w:cs="Arial"/>
          <w:szCs w:val="20"/>
          <w:lang w:val="nl-BE"/>
        </w:rPr>
      </w:pPr>
    </w:p>
    <w:p w14:paraId="616887B8" w14:textId="009BBFDD" w:rsidR="00492C70" w:rsidRDefault="00492C70" w:rsidP="007810C5">
      <w:pPr>
        <w:pStyle w:val="Lijstalinea"/>
        <w:ind w:left="360"/>
        <w:jc w:val="both"/>
        <w:rPr>
          <w:rFonts w:cs="Arial"/>
          <w:szCs w:val="20"/>
          <w:lang w:val="nl-BE"/>
        </w:rPr>
      </w:pPr>
    </w:p>
    <w:p w14:paraId="721C2B18" w14:textId="080B2AFE" w:rsidR="00492C70" w:rsidRDefault="00492C70" w:rsidP="007810C5">
      <w:pPr>
        <w:pStyle w:val="Lijstalinea"/>
        <w:ind w:left="360"/>
        <w:jc w:val="both"/>
        <w:rPr>
          <w:rFonts w:cs="Arial"/>
          <w:szCs w:val="20"/>
          <w:lang w:val="nl-BE"/>
        </w:rPr>
      </w:pPr>
    </w:p>
    <w:p w14:paraId="2F7D0035" w14:textId="5A2842B8" w:rsidR="00492C70" w:rsidRDefault="00492C70" w:rsidP="007810C5">
      <w:pPr>
        <w:pStyle w:val="Lijstalinea"/>
        <w:ind w:left="360"/>
        <w:jc w:val="both"/>
        <w:rPr>
          <w:rFonts w:cs="Arial"/>
          <w:szCs w:val="20"/>
          <w:lang w:val="nl-BE"/>
        </w:rPr>
      </w:pPr>
    </w:p>
    <w:p w14:paraId="55947BA9" w14:textId="1EC500A3" w:rsidR="00492C70" w:rsidRDefault="00492C70" w:rsidP="007810C5">
      <w:pPr>
        <w:pStyle w:val="Lijstalinea"/>
        <w:ind w:left="360"/>
        <w:jc w:val="both"/>
        <w:rPr>
          <w:rFonts w:cs="Arial"/>
          <w:szCs w:val="20"/>
          <w:lang w:val="nl-BE"/>
        </w:rPr>
      </w:pPr>
    </w:p>
    <w:p w14:paraId="06B6420A" w14:textId="4EA03E82" w:rsidR="00492C70" w:rsidRDefault="00492C70" w:rsidP="007810C5">
      <w:pPr>
        <w:pStyle w:val="Lijstalinea"/>
        <w:ind w:left="360"/>
        <w:jc w:val="both"/>
        <w:rPr>
          <w:rFonts w:cs="Arial"/>
          <w:szCs w:val="20"/>
          <w:lang w:val="nl-BE"/>
        </w:rPr>
      </w:pPr>
    </w:p>
    <w:p w14:paraId="748AD0CC" w14:textId="31A04666" w:rsidR="00492C70" w:rsidRDefault="00492C70" w:rsidP="007810C5">
      <w:pPr>
        <w:pStyle w:val="Lijstalinea"/>
        <w:ind w:left="360"/>
        <w:jc w:val="both"/>
        <w:rPr>
          <w:rFonts w:cs="Arial"/>
          <w:szCs w:val="20"/>
          <w:lang w:val="nl-BE"/>
        </w:rPr>
      </w:pPr>
    </w:p>
    <w:p w14:paraId="6CB992B1" w14:textId="472DB9EB" w:rsidR="00492C70" w:rsidRDefault="00492C70" w:rsidP="007810C5">
      <w:pPr>
        <w:pStyle w:val="Lijstalinea"/>
        <w:ind w:left="360"/>
        <w:jc w:val="both"/>
        <w:rPr>
          <w:rFonts w:cs="Arial"/>
          <w:szCs w:val="20"/>
          <w:lang w:val="nl-BE"/>
        </w:rPr>
      </w:pPr>
    </w:p>
    <w:p w14:paraId="40425306" w14:textId="77777777" w:rsidR="00492C70" w:rsidRPr="00684711" w:rsidRDefault="00492C70" w:rsidP="007810C5">
      <w:pPr>
        <w:pStyle w:val="Lijstalinea"/>
        <w:ind w:left="360"/>
        <w:jc w:val="both"/>
        <w:rPr>
          <w:rFonts w:cs="Arial"/>
          <w:szCs w:val="20"/>
          <w:lang w:val="nl-BE"/>
        </w:rPr>
      </w:pPr>
    </w:p>
    <w:p w14:paraId="35C10888" w14:textId="4F383523" w:rsidR="007810C5" w:rsidRDefault="007810C5" w:rsidP="00617DCD">
      <w:pPr>
        <w:pStyle w:val="Lijstalinea"/>
        <w:numPr>
          <w:ilvl w:val="0"/>
          <w:numId w:val="6"/>
        </w:numPr>
        <w:jc w:val="both"/>
        <w:rPr>
          <w:rFonts w:cs="Arial"/>
          <w:b/>
          <w:szCs w:val="20"/>
          <w:lang w:val="en-GB"/>
        </w:rPr>
      </w:pPr>
      <w:r>
        <w:rPr>
          <w:rFonts w:cs="Arial"/>
          <w:b/>
          <w:szCs w:val="20"/>
          <w:lang w:val="en-GB"/>
        </w:rPr>
        <w:t>Question 10: Approximate Q-Learning</w:t>
      </w:r>
    </w:p>
    <w:p w14:paraId="6B11DA91" w14:textId="5021F00C" w:rsidR="00DC18E9" w:rsidRDefault="00DC18E9" w:rsidP="0015258D">
      <w:pPr>
        <w:jc w:val="both"/>
        <w:rPr>
          <w:lang w:val="en-GB"/>
        </w:rPr>
      </w:pPr>
    </w:p>
    <w:p w14:paraId="4102EFAD" w14:textId="45B93C5A" w:rsidR="004B5D22" w:rsidRPr="002770BA" w:rsidRDefault="00492C70" w:rsidP="0015258D">
      <w:pPr>
        <w:jc w:val="both"/>
        <w:rPr>
          <w:lang w:val="nl-BE"/>
        </w:rPr>
      </w:pPr>
      <w:r>
        <w:rPr>
          <w:noProof/>
        </w:rPr>
        <w:drawing>
          <wp:anchor distT="0" distB="0" distL="114300" distR="114300" simplePos="0" relativeHeight="251662336" behindDoc="0" locked="0" layoutInCell="1" allowOverlap="1" wp14:anchorId="27A84B73" wp14:editId="7258FABD">
            <wp:simplePos x="0" y="0"/>
            <wp:positionH relativeFrom="column">
              <wp:posOffset>24130</wp:posOffset>
            </wp:positionH>
            <wp:positionV relativeFrom="paragraph">
              <wp:posOffset>689610</wp:posOffset>
            </wp:positionV>
            <wp:extent cx="3590925" cy="501015"/>
            <wp:effectExtent l="0" t="0" r="9525"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0925" cy="501015"/>
                    </a:xfrm>
                    <a:prstGeom prst="rect">
                      <a:avLst/>
                    </a:prstGeom>
                  </pic:spPr>
                </pic:pic>
              </a:graphicData>
            </a:graphic>
            <wp14:sizeRelH relativeFrom="margin">
              <wp14:pctWidth>0</wp14:pctWidth>
            </wp14:sizeRelH>
            <wp14:sizeRelV relativeFrom="margin">
              <wp14:pctHeight>0</wp14:pctHeight>
            </wp14:sizeRelV>
          </wp:anchor>
        </w:drawing>
      </w:r>
      <w:r w:rsidR="009905E2" w:rsidRPr="002770BA">
        <w:rPr>
          <w:lang w:val="nl-BE"/>
        </w:rPr>
        <w:t xml:space="preserve">Voor deze opdracht moeten we de </w:t>
      </w:r>
      <w:proofErr w:type="spellStart"/>
      <w:r w:rsidR="009905E2" w:rsidRPr="002770BA">
        <w:rPr>
          <w:lang w:val="nl-BE"/>
        </w:rPr>
        <w:t>getQvalue</w:t>
      </w:r>
      <w:proofErr w:type="spellEnd"/>
      <w:r w:rsidR="009905E2" w:rsidRPr="002770BA">
        <w:rPr>
          <w:lang w:val="nl-BE"/>
        </w:rPr>
        <w:t xml:space="preserve"> en update van </w:t>
      </w:r>
      <w:proofErr w:type="spellStart"/>
      <w:r w:rsidR="009905E2" w:rsidRPr="002770BA">
        <w:rPr>
          <w:lang w:val="nl-BE"/>
        </w:rPr>
        <w:t>approximateQagent</w:t>
      </w:r>
      <w:proofErr w:type="spellEnd"/>
      <w:r w:rsidR="009905E2" w:rsidRPr="002770BA">
        <w:rPr>
          <w:lang w:val="nl-BE"/>
        </w:rPr>
        <w:t xml:space="preserve"> aanpassen. Voor de </w:t>
      </w:r>
      <w:proofErr w:type="spellStart"/>
      <w:r w:rsidR="009905E2" w:rsidRPr="002770BA">
        <w:rPr>
          <w:lang w:val="nl-BE"/>
        </w:rPr>
        <w:t>getQvalue</w:t>
      </w:r>
      <w:proofErr w:type="spellEnd"/>
      <w:r w:rsidR="009905E2" w:rsidRPr="002770BA">
        <w:rPr>
          <w:lang w:val="nl-BE"/>
        </w:rPr>
        <w:t xml:space="preserve"> moeten we gewoon de </w:t>
      </w:r>
      <w:proofErr w:type="spellStart"/>
      <w:r w:rsidR="009905E2" w:rsidRPr="002770BA">
        <w:rPr>
          <w:lang w:val="nl-BE"/>
        </w:rPr>
        <w:t>weights</w:t>
      </w:r>
      <w:proofErr w:type="spellEnd"/>
      <w:r w:rsidR="009905E2" w:rsidRPr="002770BA">
        <w:rPr>
          <w:lang w:val="nl-BE"/>
        </w:rPr>
        <w:t xml:space="preserve"> maal de features doen. De features kan men krijgen via de </w:t>
      </w:r>
      <w:proofErr w:type="spellStart"/>
      <w:r w:rsidR="009905E2" w:rsidRPr="002770BA">
        <w:rPr>
          <w:lang w:val="nl-BE"/>
        </w:rPr>
        <w:t>featExtractor</w:t>
      </w:r>
      <w:proofErr w:type="spellEnd"/>
      <w:r w:rsidR="009905E2" w:rsidRPr="002770BA">
        <w:rPr>
          <w:lang w:val="nl-BE"/>
        </w:rPr>
        <w:t xml:space="preserve">. </w:t>
      </w:r>
      <w:r w:rsidRPr="002770BA">
        <w:rPr>
          <w:lang w:val="nl-BE"/>
        </w:rPr>
        <w:t xml:space="preserve">In update moeten we de </w:t>
      </w:r>
      <w:proofErr w:type="spellStart"/>
      <w:r w:rsidRPr="002770BA">
        <w:rPr>
          <w:lang w:val="nl-BE"/>
        </w:rPr>
        <w:t>weightvectors</w:t>
      </w:r>
      <w:proofErr w:type="spellEnd"/>
      <w:r w:rsidRPr="002770BA">
        <w:rPr>
          <w:lang w:val="nl-BE"/>
        </w:rPr>
        <w:t xml:space="preserve"> updaten volgens de formule: </w:t>
      </w:r>
    </w:p>
    <w:p w14:paraId="6E4D108D" w14:textId="587BC919" w:rsidR="00492C70" w:rsidRPr="002770BA" w:rsidRDefault="00492C70" w:rsidP="0015258D">
      <w:pPr>
        <w:jc w:val="both"/>
        <w:rPr>
          <w:lang w:val="nl-BE"/>
        </w:rPr>
      </w:pPr>
    </w:p>
    <w:p w14:paraId="1FDEA1AB" w14:textId="68402EEB" w:rsidR="00492C70" w:rsidRPr="007810C5" w:rsidRDefault="00492C70" w:rsidP="0015258D">
      <w:pPr>
        <w:jc w:val="both"/>
        <w:rPr>
          <w:lang w:val="en-GB"/>
        </w:rPr>
      </w:pPr>
      <w:r w:rsidRPr="002770BA">
        <w:rPr>
          <w:lang w:val="nl-BE"/>
        </w:rPr>
        <w:t xml:space="preserve">Er is geprobeerd om met de </w:t>
      </w:r>
      <w:proofErr w:type="spellStart"/>
      <w:r w:rsidRPr="002770BA">
        <w:rPr>
          <w:lang w:val="nl-BE"/>
        </w:rPr>
        <w:t>keys</w:t>
      </w:r>
      <w:proofErr w:type="spellEnd"/>
      <w:r w:rsidRPr="002770BA">
        <w:rPr>
          <w:lang w:val="nl-BE"/>
        </w:rPr>
        <w:t xml:space="preserve"> van de features </w:t>
      </w:r>
      <w:proofErr w:type="spellStart"/>
      <w:r w:rsidRPr="002770BA">
        <w:rPr>
          <w:lang w:val="nl-BE"/>
        </w:rPr>
        <w:t>dictionary</w:t>
      </w:r>
      <w:proofErr w:type="spellEnd"/>
      <w:r w:rsidRPr="002770BA">
        <w:rPr>
          <w:lang w:val="nl-BE"/>
        </w:rPr>
        <w:t xml:space="preserve"> te werken om zo </w:t>
      </w:r>
      <w:r w:rsidR="004805E3" w:rsidRPr="002770BA">
        <w:rPr>
          <w:lang w:val="nl-BE"/>
        </w:rPr>
        <w:t xml:space="preserve">de bijbehorende </w:t>
      </w:r>
      <w:proofErr w:type="spellStart"/>
      <w:r w:rsidR="004805E3" w:rsidRPr="002770BA">
        <w:rPr>
          <w:lang w:val="nl-BE"/>
        </w:rPr>
        <w:t>weights</w:t>
      </w:r>
      <w:proofErr w:type="spellEnd"/>
      <w:r w:rsidR="004805E3" w:rsidRPr="002770BA">
        <w:rPr>
          <w:lang w:val="nl-BE"/>
        </w:rPr>
        <w:t xml:space="preserve"> te berekenen.</w:t>
      </w:r>
      <w:r w:rsidR="0024373B" w:rsidRPr="002770BA">
        <w:rPr>
          <w:lang w:val="nl-BE"/>
        </w:rPr>
        <w:t xml:space="preserve"> </w:t>
      </w:r>
      <w:proofErr w:type="spellStart"/>
      <w:r w:rsidR="0024373B">
        <w:rPr>
          <w:lang w:val="en-GB"/>
        </w:rPr>
        <w:t>Dit</w:t>
      </w:r>
      <w:proofErr w:type="spellEnd"/>
      <w:r w:rsidR="0024373B">
        <w:rPr>
          <w:lang w:val="en-GB"/>
        </w:rPr>
        <w:t xml:space="preserve"> </w:t>
      </w:r>
      <w:proofErr w:type="spellStart"/>
      <w:r w:rsidR="0024373B">
        <w:rPr>
          <w:lang w:val="en-GB"/>
        </w:rPr>
        <w:t>gaf</w:t>
      </w:r>
      <w:proofErr w:type="spellEnd"/>
      <w:r w:rsidR="0024373B">
        <w:rPr>
          <w:lang w:val="en-GB"/>
        </w:rPr>
        <w:t xml:space="preserve"> </w:t>
      </w:r>
      <w:proofErr w:type="spellStart"/>
      <w:r w:rsidR="0024373B">
        <w:rPr>
          <w:lang w:val="en-GB"/>
        </w:rPr>
        <w:t>helaas</w:t>
      </w:r>
      <w:proofErr w:type="spellEnd"/>
      <w:r w:rsidR="0024373B">
        <w:rPr>
          <w:lang w:val="en-GB"/>
        </w:rPr>
        <w:t xml:space="preserve"> </w:t>
      </w:r>
      <w:proofErr w:type="spellStart"/>
      <w:r w:rsidR="0024373B">
        <w:rPr>
          <w:lang w:val="en-GB"/>
        </w:rPr>
        <w:t>niet</w:t>
      </w:r>
      <w:proofErr w:type="spellEnd"/>
      <w:r w:rsidR="0024373B">
        <w:rPr>
          <w:lang w:val="en-GB"/>
        </w:rPr>
        <w:t xml:space="preserve"> de </w:t>
      </w:r>
      <w:proofErr w:type="spellStart"/>
      <w:r w:rsidR="0024373B">
        <w:rPr>
          <w:lang w:val="en-GB"/>
        </w:rPr>
        <w:t>gewenste</w:t>
      </w:r>
      <w:proofErr w:type="spellEnd"/>
      <w:r w:rsidR="0024373B">
        <w:rPr>
          <w:lang w:val="en-GB"/>
        </w:rPr>
        <w:t xml:space="preserve"> </w:t>
      </w:r>
      <w:proofErr w:type="spellStart"/>
      <w:r w:rsidR="0024373B">
        <w:rPr>
          <w:lang w:val="en-GB"/>
        </w:rPr>
        <w:t>uitkomst</w:t>
      </w:r>
      <w:proofErr w:type="spellEnd"/>
      <w:r w:rsidR="0024373B">
        <w:rPr>
          <w:lang w:val="en-GB"/>
        </w:rPr>
        <w:t>.</w:t>
      </w:r>
    </w:p>
    <w:sectPr w:rsidR="00492C70" w:rsidRPr="007810C5" w:rsidSect="00410B48">
      <w:headerReference w:type="default" r:id="rId12"/>
      <w:footerReference w:type="default" r:id="rId13"/>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90D45" w14:textId="77777777" w:rsidR="00F15E42" w:rsidRDefault="00F15E42">
      <w:r>
        <w:separator/>
      </w:r>
    </w:p>
  </w:endnote>
  <w:endnote w:type="continuationSeparator" w:id="0">
    <w:p w14:paraId="70EE1386" w14:textId="77777777" w:rsidR="00F15E42" w:rsidRDefault="00F1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4B768F" w:rsidRDefault="004B768F"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4B768F" w:rsidRPr="00DA313E" w14:paraId="3F2553A5" w14:textId="77777777" w:rsidTr="00AD1A4E">
      <w:tc>
        <w:tcPr>
          <w:tcW w:w="3020" w:type="dxa"/>
        </w:tcPr>
        <w:p w14:paraId="74F8B6BB" w14:textId="77777777" w:rsidR="004B768F" w:rsidRDefault="004B768F" w:rsidP="009E2781">
          <w:pPr>
            <w:pStyle w:val="Voettekst"/>
            <w:rPr>
              <w:b/>
              <w:color w:val="2D2C7C"/>
              <w:szCs w:val="20"/>
            </w:rPr>
          </w:pPr>
        </w:p>
        <w:p w14:paraId="04871D79" w14:textId="77777777" w:rsidR="004B768F" w:rsidRDefault="004B768F" w:rsidP="009E2781">
          <w:pPr>
            <w:pStyle w:val="Voettekst"/>
            <w:rPr>
              <w:b/>
              <w:color w:val="2D2C7C"/>
              <w:szCs w:val="20"/>
            </w:rPr>
          </w:pPr>
        </w:p>
        <w:p w14:paraId="4E82500C" w14:textId="2720AFD6" w:rsidR="004B768F" w:rsidRDefault="004B768F"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2770BA">
            <w:rPr>
              <w:b/>
              <w:noProof/>
              <w:color w:val="2D2C7C"/>
              <w:szCs w:val="20"/>
              <w:lang w:val="en-GB"/>
            </w:rPr>
            <w:t>3</w:t>
          </w:r>
          <w:r w:rsidRPr="00140F3A">
            <w:rPr>
              <w:b/>
              <w:color w:val="2D2C7C"/>
              <w:szCs w:val="20"/>
            </w:rPr>
            <w:fldChar w:fldCharType="end"/>
          </w:r>
        </w:p>
      </w:tc>
      <w:tc>
        <w:tcPr>
          <w:tcW w:w="3021" w:type="dxa"/>
        </w:tcPr>
        <w:p w14:paraId="7845B2D3" w14:textId="77777777" w:rsidR="004B768F" w:rsidRDefault="004B768F" w:rsidP="00AD1A4E">
          <w:pPr>
            <w:pStyle w:val="Voettekst"/>
            <w:jc w:val="center"/>
            <w:rPr>
              <w:b/>
              <w:color w:val="2D2C7C"/>
              <w:szCs w:val="20"/>
              <w:lang w:val="en-GB"/>
            </w:rPr>
          </w:pPr>
        </w:p>
        <w:p w14:paraId="24EA3A05" w14:textId="77777777" w:rsidR="004B768F" w:rsidRDefault="004B768F"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3050D201" w:rsidR="004B768F" w:rsidRPr="00DA313E" w:rsidRDefault="004B768F"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w:t>
          </w:r>
          <w:r w:rsidR="00C44264">
            <w:rPr>
              <w:b/>
              <w:color w:val="2D2C7C"/>
              <w:szCs w:val="20"/>
              <w:lang w:val="en-GB"/>
            </w:rPr>
            <w:t>2</w:t>
          </w:r>
        </w:p>
      </w:tc>
      <w:tc>
        <w:tcPr>
          <w:tcW w:w="3021" w:type="dxa"/>
        </w:tcPr>
        <w:p w14:paraId="21836958" w14:textId="77777777" w:rsidR="004B768F" w:rsidRPr="00DA313E" w:rsidRDefault="004B768F" w:rsidP="00AD1A4E">
          <w:pPr>
            <w:pStyle w:val="Voettekst"/>
            <w:jc w:val="right"/>
            <w:rPr>
              <w:b/>
              <w:color w:val="2D2C7C"/>
              <w:szCs w:val="20"/>
              <w:lang w:val="nl-BE"/>
            </w:rPr>
          </w:pPr>
          <w:r w:rsidRPr="00DA313E">
            <w:rPr>
              <w:b/>
              <w:color w:val="2D2C7C"/>
              <w:szCs w:val="20"/>
              <w:lang w:val="nl-BE"/>
            </w:rPr>
            <w:t>Dieter Nuytemans</w:t>
          </w:r>
        </w:p>
        <w:p w14:paraId="496D219F" w14:textId="77777777" w:rsidR="004B768F" w:rsidRPr="00DA313E" w:rsidRDefault="004B768F" w:rsidP="00AD1A4E">
          <w:pPr>
            <w:pStyle w:val="Voettekst"/>
            <w:jc w:val="right"/>
            <w:rPr>
              <w:b/>
              <w:color w:val="2D2C7C"/>
              <w:szCs w:val="20"/>
              <w:lang w:val="nl-BE"/>
            </w:rPr>
          </w:pPr>
          <w:r w:rsidRPr="00DA313E">
            <w:rPr>
              <w:b/>
              <w:color w:val="2D2C7C"/>
              <w:szCs w:val="20"/>
              <w:lang w:val="nl-BE"/>
            </w:rPr>
            <w:t>Michiel Proost</w:t>
          </w:r>
        </w:p>
        <w:p w14:paraId="7AAFA3A1" w14:textId="77777777" w:rsidR="004B768F" w:rsidRPr="00DA313E" w:rsidRDefault="004B768F" w:rsidP="00AD1A4E">
          <w:pPr>
            <w:pStyle w:val="Voettekst"/>
            <w:jc w:val="right"/>
            <w:rPr>
              <w:b/>
              <w:color w:val="2D2C7C"/>
              <w:szCs w:val="20"/>
              <w:lang w:val="nl-BE"/>
            </w:rPr>
          </w:pPr>
          <w:r w:rsidRPr="00DA313E">
            <w:rPr>
              <w:b/>
              <w:color w:val="2D2C7C"/>
              <w:szCs w:val="20"/>
              <w:lang w:val="nl-BE"/>
            </w:rPr>
            <w:t xml:space="preserve">Arne </w:t>
          </w:r>
          <w:proofErr w:type="spellStart"/>
          <w:r w:rsidRPr="00DA313E">
            <w:rPr>
              <w:b/>
              <w:color w:val="2D2C7C"/>
              <w:szCs w:val="20"/>
              <w:lang w:val="nl-BE"/>
            </w:rPr>
            <w:t>Defays</w:t>
          </w:r>
          <w:proofErr w:type="spellEnd"/>
        </w:p>
      </w:tc>
    </w:tr>
  </w:tbl>
  <w:p w14:paraId="1606BA09" w14:textId="77777777" w:rsidR="004B768F" w:rsidRPr="00DA313E" w:rsidRDefault="004B768F"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23A6" w14:textId="77777777" w:rsidR="00F15E42" w:rsidRDefault="00F15E42">
      <w:r>
        <w:separator/>
      </w:r>
    </w:p>
  </w:footnote>
  <w:footnote w:type="continuationSeparator" w:id="0">
    <w:p w14:paraId="15737493" w14:textId="77777777" w:rsidR="00F15E42" w:rsidRDefault="00F15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4B768F" w:rsidRPr="00401449" w14:paraId="2BC04110" w14:textId="77777777" w:rsidTr="009A3D2E">
      <w:trPr>
        <w:trHeight w:val="784"/>
      </w:trPr>
      <w:tc>
        <w:tcPr>
          <w:tcW w:w="4943" w:type="dxa"/>
        </w:tcPr>
        <w:p w14:paraId="6A810D20" w14:textId="77777777" w:rsidR="004B768F" w:rsidRDefault="004B768F"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4B768F" w:rsidRPr="00401449" w:rsidRDefault="004B768F"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4B768F" w:rsidRDefault="004B7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0E4B58"/>
    <w:multiLevelType w:val="hybridMultilevel"/>
    <w:tmpl w:val="665683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9"/>
  </w:num>
  <w:num w:numId="4">
    <w:abstractNumId w:val="3"/>
  </w:num>
  <w:num w:numId="5">
    <w:abstractNumId w:val="2"/>
  </w:num>
  <w:num w:numId="6">
    <w:abstractNumId w:val="5"/>
  </w:num>
  <w:num w:numId="7">
    <w:abstractNumId w:val="10"/>
  </w:num>
  <w:num w:numId="8">
    <w:abstractNumId w:val="1"/>
  </w:num>
  <w:num w:numId="9">
    <w:abstractNumId w:val="6"/>
  </w:num>
  <w:num w:numId="10">
    <w:abstractNumId w:val="8"/>
  </w:num>
  <w:num w:numId="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22927"/>
    <w:rsid w:val="000374B0"/>
    <w:rsid w:val="00040B65"/>
    <w:rsid w:val="00040F95"/>
    <w:rsid w:val="0004122F"/>
    <w:rsid w:val="00041D08"/>
    <w:rsid w:val="00045165"/>
    <w:rsid w:val="00047A79"/>
    <w:rsid w:val="00054ACB"/>
    <w:rsid w:val="0005535D"/>
    <w:rsid w:val="000566AA"/>
    <w:rsid w:val="00057449"/>
    <w:rsid w:val="000606E0"/>
    <w:rsid w:val="00062E84"/>
    <w:rsid w:val="00065943"/>
    <w:rsid w:val="00074881"/>
    <w:rsid w:val="00086B73"/>
    <w:rsid w:val="00092759"/>
    <w:rsid w:val="00092A07"/>
    <w:rsid w:val="000A2A5F"/>
    <w:rsid w:val="000B0EF6"/>
    <w:rsid w:val="000B1FFC"/>
    <w:rsid w:val="000B28FE"/>
    <w:rsid w:val="000C25A4"/>
    <w:rsid w:val="000C2B18"/>
    <w:rsid w:val="000C7CBC"/>
    <w:rsid w:val="000D3C3D"/>
    <w:rsid w:val="000D6DEC"/>
    <w:rsid w:val="000D7105"/>
    <w:rsid w:val="000E1EA2"/>
    <w:rsid w:val="000E2A68"/>
    <w:rsid w:val="000E7433"/>
    <w:rsid w:val="000F01A5"/>
    <w:rsid w:val="000F07E6"/>
    <w:rsid w:val="000F2BDF"/>
    <w:rsid w:val="000F781F"/>
    <w:rsid w:val="0010033D"/>
    <w:rsid w:val="001008B1"/>
    <w:rsid w:val="00102A67"/>
    <w:rsid w:val="00103726"/>
    <w:rsid w:val="0010518B"/>
    <w:rsid w:val="00107D42"/>
    <w:rsid w:val="00112C90"/>
    <w:rsid w:val="00124A39"/>
    <w:rsid w:val="00126E80"/>
    <w:rsid w:val="00130659"/>
    <w:rsid w:val="00131B76"/>
    <w:rsid w:val="00140F3A"/>
    <w:rsid w:val="00147F18"/>
    <w:rsid w:val="00147FB5"/>
    <w:rsid w:val="0015258D"/>
    <w:rsid w:val="00153AB0"/>
    <w:rsid w:val="00164F93"/>
    <w:rsid w:val="001738EE"/>
    <w:rsid w:val="00174C0C"/>
    <w:rsid w:val="00176111"/>
    <w:rsid w:val="0017772E"/>
    <w:rsid w:val="00186A1C"/>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1B99"/>
    <w:rsid w:val="00214BB2"/>
    <w:rsid w:val="00216970"/>
    <w:rsid w:val="00217DF7"/>
    <w:rsid w:val="002206E4"/>
    <w:rsid w:val="0022079C"/>
    <w:rsid w:val="0022203A"/>
    <w:rsid w:val="002224F5"/>
    <w:rsid w:val="0022521F"/>
    <w:rsid w:val="00227A5D"/>
    <w:rsid w:val="002304EC"/>
    <w:rsid w:val="00233F43"/>
    <w:rsid w:val="0024133E"/>
    <w:rsid w:val="00242FEC"/>
    <w:rsid w:val="0024373B"/>
    <w:rsid w:val="00251245"/>
    <w:rsid w:val="00253801"/>
    <w:rsid w:val="00260608"/>
    <w:rsid w:val="002631D7"/>
    <w:rsid w:val="002637A6"/>
    <w:rsid w:val="00263AC8"/>
    <w:rsid w:val="00264934"/>
    <w:rsid w:val="002671CA"/>
    <w:rsid w:val="00270345"/>
    <w:rsid w:val="002770BA"/>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06BA"/>
    <w:rsid w:val="0044176E"/>
    <w:rsid w:val="00445CAB"/>
    <w:rsid w:val="00452345"/>
    <w:rsid w:val="00453F94"/>
    <w:rsid w:val="00454BD4"/>
    <w:rsid w:val="004572FD"/>
    <w:rsid w:val="00470480"/>
    <w:rsid w:val="004805E3"/>
    <w:rsid w:val="00482A61"/>
    <w:rsid w:val="0048326D"/>
    <w:rsid w:val="004850E7"/>
    <w:rsid w:val="00492C70"/>
    <w:rsid w:val="00492F7D"/>
    <w:rsid w:val="0049375A"/>
    <w:rsid w:val="00493AC1"/>
    <w:rsid w:val="004B105C"/>
    <w:rsid w:val="004B25C9"/>
    <w:rsid w:val="004B5D22"/>
    <w:rsid w:val="004B6C88"/>
    <w:rsid w:val="004B768F"/>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5E"/>
    <w:rsid w:val="00591492"/>
    <w:rsid w:val="00594995"/>
    <w:rsid w:val="005A032A"/>
    <w:rsid w:val="005A3DF0"/>
    <w:rsid w:val="005B2A01"/>
    <w:rsid w:val="005B7AC3"/>
    <w:rsid w:val="005C12BD"/>
    <w:rsid w:val="005C2484"/>
    <w:rsid w:val="005C27E9"/>
    <w:rsid w:val="005C63D3"/>
    <w:rsid w:val="005D078C"/>
    <w:rsid w:val="005D416E"/>
    <w:rsid w:val="005E0316"/>
    <w:rsid w:val="005E2861"/>
    <w:rsid w:val="005E7271"/>
    <w:rsid w:val="005F3B17"/>
    <w:rsid w:val="00601EC5"/>
    <w:rsid w:val="00603AFC"/>
    <w:rsid w:val="00604BE3"/>
    <w:rsid w:val="00605E64"/>
    <w:rsid w:val="006074DA"/>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75E33"/>
    <w:rsid w:val="00684711"/>
    <w:rsid w:val="0068566E"/>
    <w:rsid w:val="00685C20"/>
    <w:rsid w:val="00687053"/>
    <w:rsid w:val="0069185B"/>
    <w:rsid w:val="00691E82"/>
    <w:rsid w:val="00693BB5"/>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66872"/>
    <w:rsid w:val="007749D6"/>
    <w:rsid w:val="00775274"/>
    <w:rsid w:val="00775903"/>
    <w:rsid w:val="00777D81"/>
    <w:rsid w:val="00777E7A"/>
    <w:rsid w:val="00780279"/>
    <w:rsid w:val="007810C5"/>
    <w:rsid w:val="0078143D"/>
    <w:rsid w:val="00791CA6"/>
    <w:rsid w:val="00791EC3"/>
    <w:rsid w:val="0079508B"/>
    <w:rsid w:val="007B1148"/>
    <w:rsid w:val="007B5243"/>
    <w:rsid w:val="007B6A1E"/>
    <w:rsid w:val="007B773B"/>
    <w:rsid w:val="007B7AD3"/>
    <w:rsid w:val="007C2A5C"/>
    <w:rsid w:val="007D63D9"/>
    <w:rsid w:val="007E2FB6"/>
    <w:rsid w:val="007E3FB7"/>
    <w:rsid w:val="007E5D0D"/>
    <w:rsid w:val="007F3EDC"/>
    <w:rsid w:val="007F58D1"/>
    <w:rsid w:val="007F5B05"/>
    <w:rsid w:val="00805996"/>
    <w:rsid w:val="00805DD9"/>
    <w:rsid w:val="00807587"/>
    <w:rsid w:val="00807B75"/>
    <w:rsid w:val="00810A32"/>
    <w:rsid w:val="00811661"/>
    <w:rsid w:val="008160D3"/>
    <w:rsid w:val="00817E22"/>
    <w:rsid w:val="00826804"/>
    <w:rsid w:val="00830221"/>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55AF"/>
    <w:rsid w:val="008A7280"/>
    <w:rsid w:val="008A7890"/>
    <w:rsid w:val="008B2576"/>
    <w:rsid w:val="008B4A15"/>
    <w:rsid w:val="008C0AA7"/>
    <w:rsid w:val="008C39B7"/>
    <w:rsid w:val="008C4531"/>
    <w:rsid w:val="008C704A"/>
    <w:rsid w:val="008D1E6D"/>
    <w:rsid w:val="008D5FE8"/>
    <w:rsid w:val="008D63B0"/>
    <w:rsid w:val="008D798D"/>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05E2"/>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623F3"/>
    <w:rsid w:val="00A710C4"/>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B55CD"/>
    <w:rsid w:val="00BC0590"/>
    <w:rsid w:val="00BC08D0"/>
    <w:rsid w:val="00BC20A4"/>
    <w:rsid w:val="00BC4A09"/>
    <w:rsid w:val="00BC5D1A"/>
    <w:rsid w:val="00BD0516"/>
    <w:rsid w:val="00BD1C03"/>
    <w:rsid w:val="00BD3470"/>
    <w:rsid w:val="00BD4BA9"/>
    <w:rsid w:val="00BD59B5"/>
    <w:rsid w:val="00BE2A12"/>
    <w:rsid w:val="00BE5F77"/>
    <w:rsid w:val="00BE6068"/>
    <w:rsid w:val="00BE6188"/>
    <w:rsid w:val="00BF302E"/>
    <w:rsid w:val="00C22313"/>
    <w:rsid w:val="00C230DC"/>
    <w:rsid w:val="00C23CF2"/>
    <w:rsid w:val="00C30BA8"/>
    <w:rsid w:val="00C3134E"/>
    <w:rsid w:val="00C347EA"/>
    <w:rsid w:val="00C35144"/>
    <w:rsid w:val="00C43827"/>
    <w:rsid w:val="00C44264"/>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30D6"/>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A58EA"/>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3A2B"/>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7791A"/>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C535F"/>
    <w:rsid w:val="00ED0876"/>
    <w:rsid w:val="00EE10C9"/>
    <w:rsid w:val="00EE649A"/>
    <w:rsid w:val="00EE7BBA"/>
    <w:rsid w:val="00EF5100"/>
    <w:rsid w:val="00EF6F03"/>
    <w:rsid w:val="00EF6FAE"/>
    <w:rsid w:val="00F007DE"/>
    <w:rsid w:val="00F05FC7"/>
    <w:rsid w:val="00F07F25"/>
    <w:rsid w:val="00F07FFC"/>
    <w:rsid w:val="00F12312"/>
    <w:rsid w:val="00F14982"/>
    <w:rsid w:val="00F15E4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3404"/>
    <w:rsid w:val="00F84ABE"/>
    <w:rsid w:val="00F861E7"/>
    <w:rsid w:val="00F943DC"/>
    <w:rsid w:val="00F9511C"/>
    <w:rsid w:val="00F96703"/>
    <w:rsid w:val="00FA03B4"/>
    <w:rsid w:val="00FA5002"/>
    <w:rsid w:val="00FA51EA"/>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 w:id="20742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5D8BF-EC7A-47ED-BA8F-F66F6B41F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Template>
  <TotalTime>230</TotalTime>
  <Pages>3</Pages>
  <Words>866</Words>
  <Characters>4764</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Michiel Proost</cp:lastModifiedBy>
  <cp:revision>30</cp:revision>
  <cp:lastPrinted>2017-11-30T19:34:00Z</cp:lastPrinted>
  <dcterms:created xsi:type="dcterms:W3CDTF">2019-11-02T12:25:00Z</dcterms:created>
  <dcterms:modified xsi:type="dcterms:W3CDTF">2019-12-02T07:35:00Z</dcterms:modified>
</cp:coreProperties>
</file>